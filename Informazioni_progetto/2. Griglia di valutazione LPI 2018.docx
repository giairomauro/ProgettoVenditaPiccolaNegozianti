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440D3" w14:textId="77777777" w:rsidR="002803BE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587"/>
        <w:gridCol w:w="4587"/>
      </w:tblGrid>
      <w:tr w:rsidR="0041585E" w:rsidRPr="0041585E" w14:paraId="36A21D82" w14:textId="77777777" w:rsidTr="004D6FE1">
        <w:trPr>
          <w:trHeight w:val="389"/>
        </w:trPr>
        <w:tc>
          <w:tcPr>
            <w:tcW w:w="2500" w:type="pct"/>
            <w:shd w:val="clear" w:color="auto" w:fill="D9D9D9" w:themeFill="background1" w:themeFillShade="D9"/>
          </w:tcPr>
          <w:p w14:paraId="61C7BA10" w14:textId="77777777" w:rsidR="00F30B42" w:rsidRPr="0041585E" w:rsidRDefault="00F30B42" w:rsidP="00DD210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0" w:name="OLE_LINK28"/>
            <w:bookmarkStart w:id="1" w:name="OLE_LINK29"/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4639E8BB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0F5290">
              <w:rPr>
                <w:rFonts w:asciiTheme="minorHAnsi" w:hAnsiTheme="minorHAnsi" w:cstheme="minorHAnsi"/>
                <w:b/>
                <w:lang w:val="it-IT"/>
              </w:rPr>
              <w:t>Candidat</w:t>
            </w:r>
            <w:r>
              <w:rPr>
                <w:rFonts w:asciiTheme="minorHAnsi" w:hAnsiTheme="minorHAnsi" w:cstheme="minorHAnsi"/>
                <w:b/>
                <w:lang w:val="it-IT"/>
              </w:rPr>
              <w:t>a/o</w:t>
            </w:r>
          </w:p>
        </w:tc>
      </w:tr>
      <w:tr w:rsidR="0041585E" w:rsidRPr="0041585E" w14:paraId="62C5C6B0" w14:textId="77777777" w:rsidTr="004D6FE1">
        <w:trPr>
          <w:trHeight w:val="389"/>
        </w:trPr>
        <w:tc>
          <w:tcPr>
            <w:tcW w:w="2500" w:type="pct"/>
          </w:tcPr>
          <w:p w14:paraId="0452DA53" w14:textId="77777777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798E4A50" w14:textId="77777777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41585E" w:rsidRPr="0041585E" w14:paraId="44035F50" w14:textId="77777777" w:rsidTr="004D6FE1">
        <w:trPr>
          <w:trHeight w:val="389"/>
        </w:trPr>
        <w:tc>
          <w:tcPr>
            <w:tcW w:w="2500" w:type="pct"/>
          </w:tcPr>
          <w:p w14:paraId="58642FDE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  <w:tc>
          <w:tcPr>
            <w:tcW w:w="2500" w:type="pct"/>
          </w:tcPr>
          <w:p w14:paraId="168D4100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</w:tr>
      <w:tr w:rsidR="0041585E" w:rsidRPr="0041585E" w14:paraId="5AB12621" w14:textId="77777777" w:rsidTr="004D6FE1">
        <w:trPr>
          <w:trHeight w:val="389"/>
        </w:trPr>
        <w:tc>
          <w:tcPr>
            <w:tcW w:w="2500" w:type="pct"/>
          </w:tcPr>
          <w:p w14:paraId="506C5063" w14:textId="77777777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6654B503" w14:textId="77777777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41585E" w:rsidRPr="0041585E" w14:paraId="3AF7A2BE" w14:textId="77777777" w:rsidTr="004D6FE1">
        <w:trPr>
          <w:trHeight w:val="389"/>
        </w:trPr>
        <w:tc>
          <w:tcPr>
            <w:tcW w:w="2500" w:type="pct"/>
          </w:tcPr>
          <w:p w14:paraId="5910AB5C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  <w:tc>
          <w:tcPr>
            <w:tcW w:w="2500" w:type="pct"/>
          </w:tcPr>
          <w:p w14:paraId="6F8ACD6C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</w:tr>
      <w:tr w:rsidR="0041585E" w:rsidRPr="0041585E" w14:paraId="0089A046" w14:textId="77777777" w:rsidTr="004D6FE1">
        <w:trPr>
          <w:trHeight w:val="389"/>
        </w:trPr>
        <w:tc>
          <w:tcPr>
            <w:tcW w:w="2500" w:type="pct"/>
          </w:tcPr>
          <w:p w14:paraId="492B2C43" w14:textId="77777777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184DECFF" w14:textId="77777777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bookmarkEnd w:id="0"/>
      <w:bookmarkEnd w:id="1"/>
    </w:tbl>
    <w:p w14:paraId="3AD6424C" w14:textId="77777777" w:rsidR="0041585E" w:rsidRDefault="0041585E" w:rsidP="0041585E">
      <w:pPr>
        <w:rPr>
          <w:lang w:val="it-IT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587"/>
        <w:gridCol w:w="4587"/>
      </w:tblGrid>
      <w:tr w:rsidR="00F30B42" w:rsidRPr="0041585E" w14:paraId="7960C4CD" w14:textId="77777777" w:rsidTr="004D6FE1">
        <w:tc>
          <w:tcPr>
            <w:tcW w:w="2500" w:type="pct"/>
            <w:shd w:val="clear" w:color="auto" w:fill="D9D9D9" w:themeFill="background1" w:themeFillShade="D9"/>
          </w:tcPr>
          <w:p w14:paraId="48BA1F2C" w14:textId="4233F3A3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</w:t>
            </w:r>
            <w:r w:rsidR="0042562E">
              <w:rPr>
                <w:rFonts w:asciiTheme="minorHAnsi" w:hAnsiTheme="minorHAnsi" w:cstheme="minorHAnsi"/>
                <w:b/>
                <w:lang w:val="it-IT"/>
              </w:rPr>
              <w:t xml:space="preserve"> 1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274ABDD1" w14:textId="2AA53AA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</w:t>
            </w:r>
            <w:r w:rsidR="0042562E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</w:p>
        </w:tc>
      </w:tr>
      <w:tr w:rsidR="00F30B42" w:rsidRPr="0041585E" w14:paraId="2A5AA81D" w14:textId="77777777" w:rsidTr="004D6FE1">
        <w:tc>
          <w:tcPr>
            <w:tcW w:w="2500" w:type="pct"/>
          </w:tcPr>
          <w:p w14:paraId="106AF06D" w14:textId="77777777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71963420" w14:textId="7777777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F30B42" w:rsidRPr="0041585E" w14:paraId="0B580602" w14:textId="77777777" w:rsidTr="004D6FE1">
        <w:tc>
          <w:tcPr>
            <w:tcW w:w="2500" w:type="pct"/>
          </w:tcPr>
          <w:p w14:paraId="72F01701" w14:textId="77777777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  <w:tc>
          <w:tcPr>
            <w:tcW w:w="2500" w:type="pct"/>
          </w:tcPr>
          <w:p w14:paraId="7FAF8396" w14:textId="7777777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</w:tr>
      <w:tr w:rsidR="00F30B42" w:rsidRPr="0041585E" w14:paraId="36342E56" w14:textId="77777777" w:rsidTr="004D6FE1">
        <w:tc>
          <w:tcPr>
            <w:tcW w:w="2500" w:type="pct"/>
          </w:tcPr>
          <w:p w14:paraId="4AEB3F96" w14:textId="77777777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3DF3348F" w14:textId="7777777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F30B42" w:rsidRPr="0041585E" w14:paraId="27088D71" w14:textId="77777777" w:rsidTr="004D6FE1">
        <w:tc>
          <w:tcPr>
            <w:tcW w:w="2500" w:type="pct"/>
          </w:tcPr>
          <w:p w14:paraId="0AE271A9" w14:textId="77777777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  <w:tc>
          <w:tcPr>
            <w:tcW w:w="2500" w:type="pct"/>
          </w:tcPr>
          <w:p w14:paraId="2C2F20C2" w14:textId="7777777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</w:tr>
      <w:tr w:rsidR="00F30B42" w:rsidRPr="0041585E" w14:paraId="6B32F439" w14:textId="77777777" w:rsidTr="004D6FE1">
        <w:tc>
          <w:tcPr>
            <w:tcW w:w="2500" w:type="pct"/>
          </w:tcPr>
          <w:p w14:paraId="0E26EF29" w14:textId="77777777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06B1B9D6" w14:textId="7777777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1CD0125D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755D43BD" w14:textId="77777777" w:rsidR="00F30B42" w:rsidRDefault="00F30B42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Il seguente documento non deve assolutamente essere mostrato al candidato una volta attribuiti i punti.</w:t>
      </w:r>
    </w:p>
    <w:p w14:paraId="3C08327B" w14:textId="77777777" w:rsidR="00F30B42" w:rsidRDefault="00F30B42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21856DE1" w14:textId="77777777" w:rsidR="00F30B42" w:rsidRPr="00F30B42" w:rsidRDefault="00F30B42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u w:val="single"/>
          <w:lang w:val="it-IT" w:eastAsia="en-US"/>
        </w:rPr>
      </w:pPr>
      <w:r w:rsidRPr="00F30B42">
        <w:rPr>
          <w:rFonts w:asciiTheme="minorHAnsi" w:eastAsiaTheme="minorHAnsi" w:hAnsiTheme="minorHAnsi" w:cstheme="minorBidi"/>
          <w:u w:val="single"/>
          <w:lang w:val="it-IT" w:eastAsia="en-US"/>
        </w:rPr>
        <w:t>Documentazione</w:t>
      </w:r>
    </w:p>
    <w:p w14:paraId="16D5185F" w14:textId="77777777" w:rsidR="00F30B42" w:rsidRDefault="00F30B42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0814C0DE" w14:textId="62CB2A76" w:rsidR="00F30B42" w:rsidRDefault="00C5642F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 xml:space="preserve">I periti d’esame trattano la documentazione in maniera confidenziale. </w:t>
      </w:r>
      <w:bookmarkStart w:id="2" w:name="OLE_LINK49"/>
      <w:bookmarkStart w:id="3" w:name="OLE_LINK50"/>
      <w:r>
        <w:rPr>
          <w:rFonts w:asciiTheme="minorHAnsi" w:eastAsiaTheme="minorHAnsi" w:hAnsiTheme="minorHAnsi" w:cstheme="minorBidi"/>
          <w:lang w:val="it-IT" w:eastAsia="en-US"/>
        </w:rPr>
        <w:t>La conservazione della documentazione è regolata dalla legge cantonale</w:t>
      </w:r>
      <w:bookmarkEnd w:id="2"/>
      <w:bookmarkEnd w:id="3"/>
      <w:r>
        <w:rPr>
          <w:rFonts w:asciiTheme="minorHAnsi" w:eastAsiaTheme="minorHAnsi" w:hAnsiTheme="minorHAnsi" w:cstheme="minorBidi"/>
          <w:lang w:val="it-IT" w:eastAsia="en-US"/>
        </w:rPr>
        <w:t>.</w:t>
      </w:r>
    </w:p>
    <w:p w14:paraId="1F37BBA6" w14:textId="77777777" w:rsidR="00F30B42" w:rsidRDefault="00F30B42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38268F38" w14:textId="77777777" w:rsidR="00F30B42" w:rsidRPr="00F30B42" w:rsidRDefault="00F30B42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u w:val="single"/>
          <w:lang w:val="it-IT" w:eastAsia="en-US"/>
        </w:rPr>
      </w:pPr>
      <w:r w:rsidRPr="00F30B42">
        <w:rPr>
          <w:rFonts w:asciiTheme="minorHAnsi" w:eastAsiaTheme="minorHAnsi" w:hAnsiTheme="minorHAnsi" w:cstheme="minorBidi"/>
          <w:u w:val="single"/>
          <w:lang w:val="it-IT" w:eastAsia="en-US"/>
        </w:rPr>
        <w:t>Valutazione</w:t>
      </w:r>
    </w:p>
    <w:p w14:paraId="3A512EDC" w14:textId="77777777" w:rsidR="00F30B42" w:rsidRDefault="00F30B42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4066555E" w14:textId="77777777" w:rsidR="00EF20A6" w:rsidRDefault="00C5642F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Il superiore professionale e gli esperti valutano le competenze professionali allargate, il risultato e le competenze professionali.</w:t>
      </w:r>
    </w:p>
    <w:p w14:paraId="536E0B2A" w14:textId="77777777" w:rsidR="00F30B42" w:rsidRDefault="00F30B42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3FAF333C" w14:textId="4F6636C9" w:rsidR="00F30B42" w:rsidRDefault="00F30B42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30B42">
        <w:rPr>
          <w:rFonts w:asciiTheme="minorHAnsi" w:eastAsiaTheme="minorHAnsi" w:hAnsiTheme="minorHAnsi" w:cstheme="minorBidi"/>
          <w:b/>
          <w:lang w:val="it-IT" w:eastAsia="en-US"/>
        </w:rPr>
        <w:t>Parte A:</w:t>
      </w:r>
      <w:r>
        <w:rPr>
          <w:rFonts w:asciiTheme="minorHAnsi" w:eastAsiaTheme="minorHAnsi" w:hAnsiTheme="minorHAnsi" w:cstheme="minorBidi"/>
          <w:lang w:val="it-IT" w:eastAsia="en-US"/>
        </w:rPr>
        <w:t xml:space="preserve"> Competenze professionali (20 criteri</w:t>
      </w:r>
      <w:bookmarkStart w:id="4" w:name="OLE_LINK45"/>
      <w:bookmarkStart w:id="5" w:name="OLE_LINK46"/>
      <w:r w:rsidR="007E5304">
        <w:rPr>
          <w:rFonts w:asciiTheme="minorHAnsi" w:eastAsiaTheme="minorHAnsi" w:hAnsiTheme="minorHAnsi" w:cstheme="minorBidi"/>
          <w:lang w:val="it-IT" w:eastAsia="en-US"/>
        </w:rPr>
        <w:t>, da completare da parte del superiore professionale</w:t>
      </w:r>
      <w:bookmarkEnd w:id="4"/>
      <w:bookmarkEnd w:id="5"/>
      <w:r>
        <w:rPr>
          <w:rFonts w:asciiTheme="minorHAnsi" w:eastAsiaTheme="minorHAnsi" w:hAnsiTheme="minorHAnsi" w:cstheme="minorBidi"/>
          <w:lang w:val="it-IT" w:eastAsia="en-US"/>
        </w:rPr>
        <w:t>):</w:t>
      </w:r>
    </w:p>
    <w:p w14:paraId="3F4D4AA1" w14:textId="77777777" w:rsidR="002C5C08" w:rsidRDefault="00F30B42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6 criteri relativi all’analisi e al concetto</w:t>
      </w:r>
    </w:p>
    <w:p w14:paraId="1334E76B" w14:textId="77777777" w:rsidR="00F30B42" w:rsidRDefault="00F30B42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7 criteri relativi la realizzazione, ai test e al risultato del LPI</w:t>
      </w:r>
    </w:p>
    <w:p w14:paraId="6F9EC10B" w14:textId="2CE7A097" w:rsidR="00F30B42" w:rsidRDefault="00F30B42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7 criteri specifici ai compiti definiti dal superiore professionale</w:t>
      </w:r>
      <w:r w:rsidR="00E20C17">
        <w:rPr>
          <w:rFonts w:asciiTheme="minorHAnsi" w:eastAsiaTheme="minorHAnsi" w:hAnsiTheme="minorHAnsi" w:cstheme="minorBidi"/>
          <w:lang w:val="it-IT" w:eastAsia="en-US"/>
        </w:rPr>
        <w:t xml:space="preserve"> nel </w:t>
      </w:r>
      <w:proofErr w:type="spellStart"/>
      <w:r w:rsidR="00336379">
        <w:rPr>
          <w:rFonts w:asciiTheme="minorHAnsi" w:eastAsiaTheme="minorHAnsi" w:hAnsiTheme="minorHAnsi" w:cstheme="minorBidi"/>
          <w:lang w:val="it-IT" w:eastAsia="en-US"/>
        </w:rPr>
        <w:t>QdC</w:t>
      </w:r>
      <w:proofErr w:type="spellEnd"/>
    </w:p>
    <w:p w14:paraId="3860C6A5" w14:textId="77777777" w:rsidR="00F30B42" w:rsidRPr="000F5290" w:rsidRDefault="00F30B42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73B18753" w14:textId="49F05970" w:rsidR="00DA4526" w:rsidRDefault="00F30B42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30B42">
        <w:rPr>
          <w:rFonts w:asciiTheme="minorHAnsi" w:eastAsiaTheme="minorHAnsi" w:hAnsiTheme="minorHAnsi" w:cstheme="minorBidi"/>
          <w:b/>
          <w:lang w:val="it-IT" w:eastAsia="en-US"/>
        </w:rPr>
        <w:t>Parte B:</w:t>
      </w:r>
      <w:r>
        <w:rPr>
          <w:rFonts w:asciiTheme="minorHAnsi" w:eastAsiaTheme="minorHAnsi" w:hAnsiTheme="minorHAnsi" w:cstheme="minorBidi"/>
          <w:lang w:val="it-IT" w:eastAsia="en-US"/>
        </w:rPr>
        <w:t xml:space="preserve"> Documentazione LPI (10 criteri</w:t>
      </w:r>
      <w:r w:rsidR="007E5304">
        <w:rPr>
          <w:rFonts w:asciiTheme="minorHAnsi" w:eastAsiaTheme="minorHAnsi" w:hAnsiTheme="minorHAnsi" w:cstheme="minorBidi"/>
          <w:lang w:val="it-IT" w:eastAsia="en-US"/>
        </w:rPr>
        <w:t>, da completare da parte del superiore professionale</w:t>
      </w:r>
      <w:r>
        <w:rPr>
          <w:rFonts w:asciiTheme="minorHAnsi" w:eastAsiaTheme="minorHAnsi" w:hAnsiTheme="minorHAnsi" w:cstheme="minorBidi"/>
          <w:lang w:val="it-IT" w:eastAsia="en-US"/>
        </w:rPr>
        <w:t>)</w:t>
      </w:r>
    </w:p>
    <w:p w14:paraId="7CA15DC1" w14:textId="77777777" w:rsidR="00F30B42" w:rsidRDefault="00F30B42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5596B6D0" w14:textId="586C3314" w:rsidR="00F30B42" w:rsidRDefault="00F30B42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30B42">
        <w:rPr>
          <w:rFonts w:asciiTheme="minorHAnsi" w:eastAsiaTheme="minorHAnsi" w:hAnsiTheme="minorHAnsi" w:cstheme="minorBidi"/>
          <w:b/>
          <w:lang w:val="it-IT" w:eastAsia="en-US"/>
        </w:rPr>
        <w:t>Parte C:</w:t>
      </w:r>
      <w:r>
        <w:rPr>
          <w:rFonts w:asciiTheme="minorHAnsi" w:eastAsiaTheme="minorHAnsi" w:hAnsiTheme="minorHAnsi" w:cstheme="minorBidi"/>
          <w:lang w:val="it-IT" w:eastAsia="en-US"/>
        </w:rPr>
        <w:t xml:space="preserve"> Presentazione e colloquio professionale (10 criteri</w:t>
      </w:r>
      <w:r w:rsidR="007E5304">
        <w:rPr>
          <w:rFonts w:asciiTheme="minorHAnsi" w:eastAsiaTheme="minorHAnsi" w:hAnsiTheme="minorHAnsi" w:cstheme="minorBidi"/>
          <w:lang w:val="it-IT" w:eastAsia="en-US"/>
        </w:rPr>
        <w:t>, da completare da parte dei periti</w:t>
      </w:r>
      <w:r>
        <w:rPr>
          <w:rFonts w:asciiTheme="minorHAnsi" w:eastAsiaTheme="minorHAnsi" w:hAnsiTheme="minorHAnsi" w:cstheme="minorBidi"/>
          <w:lang w:val="it-IT" w:eastAsia="en-US"/>
        </w:rPr>
        <w:t>)</w:t>
      </w:r>
    </w:p>
    <w:p w14:paraId="2728D87F" w14:textId="77777777" w:rsidR="007116A3" w:rsidRDefault="007116A3" w:rsidP="00F30B42">
      <w:pPr>
        <w:pStyle w:val="Corpotesto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11F03397" w14:textId="1489C528" w:rsidR="002803BE" w:rsidRDefault="006A2573" w:rsidP="00A132B0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  <w:r>
        <w:rPr>
          <w:rFonts w:asciiTheme="minorHAnsi" w:eastAsiaTheme="minorHAnsi" w:hAnsiTheme="minorHAnsi" w:cstheme="minorBidi"/>
          <w:lang w:val="it-IT" w:eastAsia="en-US"/>
        </w:rPr>
        <w:t>Unicamente i</w:t>
      </w:r>
      <w:r w:rsidR="007116A3">
        <w:rPr>
          <w:rFonts w:asciiTheme="minorHAnsi" w:eastAsiaTheme="minorHAnsi" w:hAnsiTheme="minorHAnsi" w:cstheme="minorBidi"/>
          <w:lang w:val="it-IT" w:eastAsia="en-US"/>
        </w:rPr>
        <w:t>n caso di disaccordo tra periti e superiore profession</w:t>
      </w:r>
      <w:r>
        <w:rPr>
          <w:rFonts w:asciiTheme="minorHAnsi" w:eastAsiaTheme="minorHAnsi" w:hAnsiTheme="minorHAnsi" w:cstheme="minorBidi"/>
          <w:lang w:val="it-IT" w:eastAsia="en-US"/>
        </w:rPr>
        <w:t xml:space="preserve">ale nella valutazione indicare </w:t>
      </w:r>
      <w:r w:rsidR="00727007">
        <w:rPr>
          <w:rFonts w:asciiTheme="minorHAnsi" w:eastAsiaTheme="minorHAnsi" w:hAnsiTheme="minorHAnsi" w:cstheme="minorBidi"/>
          <w:lang w:val="it-IT" w:eastAsia="en-US"/>
        </w:rPr>
        <w:t>i</w:t>
      </w:r>
      <w:r>
        <w:rPr>
          <w:rFonts w:asciiTheme="minorHAnsi" w:eastAsiaTheme="minorHAnsi" w:hAnsiTheme="minorHAnsi" w:cstheme="minorBidi"/>
          <w:lang w:val="it-IT" w:eastAsia="en-US"/>
        </w:rPr>
        <w:t xml:space="preserve"> punti assegnati dai periti in</w:t>
      </w:r>
      <w:r w:rsidR="00727007">
        <w:rPr>
          <w:rFonts w:asciiTheme="minorHAnsi" w:eastAsiaTheme="minorHAnsi" w:hAnsiTheme="minorHAnsi" w:cstheme="minorBidi"/>
          <w:lang w:val="it-IT" w:eastAsia="en-US"/>
        </w:rPr>
        <w:t xml:space="preserve"> </w:t>
      </w:r>
      <w:proofErr w:type="spellStart"/>
      <w:proofErr w:type="gramStart"/>
      <w:r w:rsidR="00727007">
        <w:rPr>
          <w:rFonts w:asciiTheme="minorHAnsi" w:eastAsiaTheme="minorHAnsi" w:hAnsiTheme="minorHAnsi" w:cstheme="minorBidi"/>
          <w:lang w:val="it-IT" w:eastAsia="en-US"/>
        </w:rPr>
        <w:t>Pt.Pe</w:t>
      </w:r>
      <w:proofErr w:type="spellEnd"/>
      <w:proofErr w:type="gramEnd"/>
      <w:r w:rsidR="0051263A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7116A3">
        <w:rPr>
          <w:rFonts w:asciiTheme="minorHAnsi" w:eastAsiaTheme="minorHAnsi" w:hAnsiTheme="minorHAnsi" w:cstheme="minorBidi"/>
          <w:lang w:val="it-IT" w:eastAsia="en-US"/>
        </w:rPr>
        <w:t>e</w:t>
      </w:r>
      <w:r w:rsidR="00FE2602">
        <w:rPr>
          <w:rFonts w:asciiTheme="minorHAnsi" w:eastAsiaTheme="minorHAnsi" w:hAnsiTheme="minorHAnsi" w:cstheme="minorBidi"/>
          <w:lang w:val="it-IT" w:eastAsia="en-US"/>
        </w:rPr>
        <w:t xml:space="preserve">d utilizzare il campo note (punto 7). </w:t>
      </w:r>
    </w:p>
    <w:p w14:paraId="40CCC8E6" w14:textId="0B440204" w:rsidR="00440FF1" w:rsidRDefault="00440FF1">
      <w:pPr>
        <w:rPr>
          <w:rFonts w:ascii="Times New Roman" w:eastAsia="Times New Roman" w:hAnsi="Times New Roman" w:cs="Times New Roman"/>
          <w:sz w:val="24"/>
          <w:lang w:val="it-IT" w:eastAsia="fr-FR"/>
        </w:rPr>
      </w:pPr>
      <w:r>
        <w:rPr>
          <w:rFonts w:ascii="Times New Roman" w:hAnsi="Times New Roman"/>
          <w:sz w:val="24"/>
          <w:lang w:val="it-IT"/>
        </w:rPr>
        <w:br w:type="page"/>
      </w:r>
    </w:p>
    <w:p w14:paraId="5B0F4EAA" w14:textId="18FA4650" w:rsidR="00941A99" w:rsidRPr="00EF20A6" w:rsidRDefault="00C5642F" w:rsidP="00941A99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 xml:space="preserve">PARTE A: </w:t>
      </w:r>
      <w:bookmarkStart w:id="6" w:name="OLE_LINK15"/>
      <w:bookmarkStart w:id="7" w:name="OLE_LINK16"/>
      <w:r>
        <w:rPr>
          <w:lang w:val="it-IT"/>
        </w:rPr>
        <w:t>Competenze professionali</w:t>
      </w:r>
      <w:bookmarkEnd w:id="6"/>
      <w:bookmarkEnd w:id="7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601"/>
        <w:gridCol w:w="2326"/>
        <w:gridCol w:w="660"/>
        <w:gridCol w:w="4891"/>
        <w:gridCol w:w="696"/>
      </w:tblGrid>
      <w:tr w:rsidR="00740E9E" w:rsidRPr="00BF7B98" w14:paraId="58712CA8" w14:textId="148F8438" w:rsidTr="00740E9E">
        <w:tc>
          <w:tcPr>
            <w:tcW w:w="330" w:type="pct"/>
            <w:shd w:val="clear" w:color="auto" w:fill="D9D9D9" w:themeFill="background1" w:themeFillShade="D9"/>
          </w:tcPr>
          <w:p w14:paraId="7549C53E" w14:textId="77777777" w:rsidR="003E431F" w:rsidRPr="00FD0D08" w:rsidRDefault="003E431F" w:rsidP="0007756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355"/>
            <w:bookmarkStart w:id="9" w:name="OLE_LINK356"/>
            <w:bookmarkStart w:id="10" w:name="OLE_LINK357"/>
          </w:p>
        </w:tc>
        <w:tc>
          <w:tcPr>
            <w:tcW w:w="1270" w:type="pct"/>
            <w:shd w:val="clear" w:color="auto" w:fill="D9D9D9" w:themeFill="background1" w:themeFillShade="D9"/>
          </w:tcPr>
          <w:p w14:paraId="2A20D489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362" w:type="pct"/>
            <w:shd w:val="clear" w:color="auto" w:fill="D9D9D9" w:themeFill="background1" w:themeFillShade="D9"/>
          </w:tcPr>
          <w:p w14:paraId="48864CBB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 w:rsidRPr="00FD0D08">
              <w:rPr>
                <w:rFonts w:asciiTheme="minorHAnsi" w:hAnsiTheme="minorHAnsi" w:cstheme="minorHAnsi"/>
                <w:b/>
                <w:lang w:val="it-IT"/>
              </w:rPr>
              <w:t>Pt</w:t>
            </w:r>
            <w:proofErr w:type="spellEnd"/>
            <w:r w:rsidRPr="00FD0D08">
              <w:rPr>
                <w:rFonts w:asciiTheme="minorHAnsi" w:hAnsiTheme="minorHAnsi" w:cstheme="minorHAnsi"/>
                <w:b/>
                <w:lang w:val="it-IT"/>
              </w:rPr>
              <w:t>.</w:t>
            </w:r>
          </w:p>
        </w:tc>
        <w:tc>
          <w:tcPr>
            <w:tcW w:w="2667" w:type="pct"/>
            <w:shd w:val="clear" w:color="auto" w:fill="D9D9D9" w:themeFill="background1" w:themeFillShade="D9"/>
          </w:tcPr>
          <w:p w14:paraId="633A8E47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370" w:type="pct"/>
            <w:shd w:val="clear" w:color="auto" w:fill="D9D9D9" w:themeFill="background1" w:themeFillShade="D9"/>
          </w:tcPr>
          <w:p w14:paraId="60D00992" w14:textId="5B8AD8F0" w:rsidR="003E431F" w:rsidRPr="00FD0D08" w:rsidRDefault="00936B1B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  <w:r w:rsidR="00727007">
              <w:rPr>
                <w:rFonts w:asciiTheme="minorHAnsi" w:hAnsiTheme="minorHAnsi" w:cstheme="minorHAnsi"/>
                <w:b/>
                <w:lang w:val="it-IT"/>
              </w:rPr>
              <w:t>Pe</w:t>
            </w:r>
            <w:proofErr w:type="spellEnd"/>
          </w:p>
        </w:tc>
      </w:tr>
      <w:bookmarkEnd w:id="8"/>
      <w:bookmarkEnd w:id="9"/>
      <w:bookmarkEnd w:id="10"/>
      <w:tr w:rsidR="003E431F" w:rsidRPr="00936B1B" w14:paraId="6B9DFA61" w14:textId="280C0CD8" w:rsidTr="00740E9E">
        <w:tc>
          <w:tcPr>
            <w:tcW w:w="330" w:type="pct"/>
          </w:tcPr>
          <w:p w14:paraId="08CB1455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1</w:t>
            </w:r>
          </w:p>
        </w:tc>
        <w:tc>
          <w:tcPr>
            <w:tcW w:w="1270" w:type="pct"/>
          </w:tcPr>
          <w:p w14:paraId="7BCFD17C" w14:textId="48CFBC8B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Gestione progetto e pianificazione</w:t>
            </w:r>
          </w:p>
        </w:tc>
        <w:tc>
          <w:tcPr>
            <w:tcW w:w="362" w:type="pct"/>
          </w:tcPr>
          <w:p w14:paraId="65B8431B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8F3469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EA48159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1A5B52C0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C8243AD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803248D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57E8CCC6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904BCA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155760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936B1B" w14:paraId="307370C2" w14:textId="769E209E" w:rsidTr="00740E9E">
        <w:tc>
          <w:tcPr>
            <w:tcW w:w="330" w:type="pct"/>
          </w:tcPr>
          <w:p w14:paraId="269B4E2E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2</w:t>
            </w:r>
          </w:p>
        </w:tc>
        <w:tc>
          <w:tcPr>
            <w:tcW w:w="1270" w:type="pct"/>
          </w:tcPr>
          <w:p w14:paraId="3592ACB3" w14:textId="76DE4A2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Acquisizione del sapere</w:t>
            </w:r>
          </w:p>
        </w:tc>
        <w:tc>
          <w:tcPr>
            <w:tcW w:w="362" w:type="pct"/>
          </w:tcPr>
          <w:p w14:paraId="3D9CAAE7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E5533F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6F8250B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6A5F11C2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C393962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8B204EB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0ED8CD15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E4056D4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B56363A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936B1B" w14:paraId="6D3F5942" w14:textId="256B070B" w:rsidTr="00740E9E">
        <w:tc>
          <w:tcPr>
            <w:tcW w:w="330" w:type="pct"/>
          </w:tcPr>
          <w:p w14:paraId="57B97D98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3</w:t>
            </w:r>
          </w:p>
        </w:tc>
        <w:tc>
          <w:tcPr>
            <w:tcW w:w="1270" w:type="pct"/>
          </w:tcPr>
          <w:p w14:paraId="69771E0C" w14:textId="1C334B59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Pianificazione</w:t>
            </w:r>
          </w:p>
        </w:tc>
        <w:tc>
          <w:tcPr>
            <w:tcW w:w="362" w:type="pct"/>
          </w:tcPr>
          <w:p w14:paraId="754FBF5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F6C0230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9C8AD8B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1FA44F16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D7AC832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2B678A6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7116CE5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2F652F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5F9FEC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FD0D08" w14:paraId="7D3883C8" w14:textId="32AFBA3D" w:rsidTr="00740E9E">
        <w:tc>
          <w:tcPr>
            <w:tcW w:w="330" w:type="pct"/>
          </w:tcPr>
          <w:p w14:paraId="32503AD4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4</w:t>
            </w:r>
          </w:p>
        </w:tc>
        <w:tc>
          <w:tcPr>
            <w:tcW w:w="1270" w:type="pct"/>
          </w:tcPr>
          <w:p w14:paraId="7E2997D9" w14:textId="50F68403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Comprensione </w:t>
            </w:r>
            <w:r w:rsidRPr="001A2DDF">
              <w:rPr>
                <w:rFonts w:asciiTheme="minorHAnsi" w:hAnsiTheme="minorHAnsi" w:cstheme="minorHAnsi"/>
                <w:lang w:val="it-IT"/>
              </w:rPr>
              <w:t>concettuale</w:t>
            </w:r>
          </w:p>
        </w:tc>
        <w:tc>
          <w:tcPr>
            <w:tcW w:w="362" w:type="pct"/>
          </w:tcPr>
          <w:p w14:paraId="0C9DEEB0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1DA91A8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CB35193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3BAA8D9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9063ECF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64D440E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0E0B5C03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4D5973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A887481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FD0D08" w14:paraId="55B4B163" w14:textId="7FEA3121" w:rsidTr="00740E9E">
        <w:tc>
          <w:tcPr>
            <w:tcW w:w="330" w:type="pct"/>
          </w:tcPr>
          <w:p w14:paraId="7C24806C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5</w:t>
            </w:r>
          </w:p>
        </w:tc>
        <w:tc>
          <w:tcPr>
            <w:tcW w:w="1270" w:type="pct"/>
          </w:tcPr>
          <w:p w14:paraId="1F5F9750" w14:textId="77777777" w:rsidR="003E431F" w:rsidRPr="00FD0D08" w:rsidRDefault="003E431F" w:rsidP="001A2DD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 xml:space="preserve">Ambiente di progetto: </w:t>
            </w:r>
            <w:r>
              <w:rPr>
                <w:rFonts w:asciiTheme="minorHAnsi" w:hAnsiTheme="minorHAnsi" w:cstheme="minorHAnsi"/>
                <w:lang w:val="it-IT"/>
              </w:rPr>
              <w:t xml:space="preserve">limiti del sistema / interfacce con </w:t>
            </w:r>
            <w:r w:rsidRPr="001A2DDF">
              <w:rPr>
                <w:rFonts w:asciiTheme="minorHAnsi" w:hAnsiTheme="minorHAnsi" w:cstheme="minorHAnsi"/>
                <w:lang w:val="it-IT"/>
              </w:rPr>
              <w:t>l</w:t>
            </w:r>
            <w:r>
              <w:rPr>
                <w:rFonts w:asciiTheme="minorHAnsi" w:hAnsiTheme="minorHAnsi" w:cstheme="minorHAnsi"/>
                <w:lang w:val="it-IT"/>
              </w:rPr>
              <w:t>’</w:t>
            </w:r>
            <w:r w:rsidRPr="001A2DDF">
              <w:rPr>
                <w:rFonts w:asciiTheme="minorHAnsi" w:hAnsiTheme="minorHAnsi" w:cstheme="minorHAnsi"/>
                <w:lang w:val="it-IT"/>
              </w:rPr>
              <w:t>esterno</w:t>
            </w:r>
          </w:p>
        </w:tc>
        <w:tc>
          <w:tcPr>
            <w:tcW w:w="362" w:type="pct"/>
          </w:tcPr>
          <w:p w14:paraId="226D7E3C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D908728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13C9714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6405A89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8212C3A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C7CAAE3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244E9AD5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696B0D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66BCF00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500DF0" w14:paraId="241D75FD" w14:textId="00F11157" w:rsidTr="00740E9E">
        <w:tc>
          <w:tcPr>
            <w:tcW w:w="330" w:type="pct"/>
          </w:tcPr>
          <w:p w14:paraId="1006049A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6</w:t>
            </w:r>
          </w:p>
        </w:tc>
        <w:tc>
          <w:tcPr>
            <w:tcW w:w="1270" w:type="pct"/>
          </w:tcPr>
          <w:p w14:paraId="4679253F" w14:textId="255B480F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Test della soluzione (pianificazione ed esecuzione)</w:t>
            </w:r>
          </w:p>
        </w:tc>
        <w:tc>
          <w:tcPr>
            <w:tcW w:w="362" w:type="pct"/>
          </w:tcPr>
          <w:p w14:paraId="69BFC483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CE2C35B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096B0B6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5FDBC518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D251E3C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0061341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70EA39BA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4B58F7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B32DE05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500DF0" w14:paraId="673BADF7" w14:textId="297C2E20" w:rsidTr="00740E9E">
        <w:tc>
          <w:tcPr>
            <w:tcW w:w="330" w:type="pct"/>
          </w:tcPr>
          <w:p w14:paraId="1944286E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7</w:t>
            </w:r>
          </w:p>
        </w:tc>
        <w:tc>
          <w:tcPr>
            <w:tcW w:w="1270" w:type="pct"/>
          </w:tcPr>
          <w:p w14:paraId="66CFBC4E" w14:textId="6B25D4A2" w:rsidR="003E431F" w:rsidRPr="00FD0D08" w:rsidRDefault="003E431F" w:rsidP="001A2DD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Motivazione / Impegno / Attitudine al lavoro / Esecuzione</w:t>
            </w:r>
          </w:p>
        </w:tc>
        <w:tc>
          <w:tcPr>
            <w:tcW w:w="362" w:type="pct"/>
          </w:tcPr>
          <w:p w14:paraId="30A15817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8BD337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A77ECF4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20DD768F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B1A026B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5CA26B4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010176A6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0315DDA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C024B6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FD0D08" w14:paraId="1C933155" w14:textId="1F149195" w:rsidTr="00740E9E">
        <w:tc>
          <w:tcPr>
            <w:tcW w:w="330" w:type="pct"/>
          </w:tcPr>
          <w:p w14:paraId="778DD031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8</w:t>
            </w:r>
          </w:p>
        </w:tc>
        <w:tc>
          <w:tcPr>
            <w:tcW w:w="1270" w:type="pct"/>
          </w:tcPr>
          <w:p w14:paraId="1CDD01CD" w14:textId="6480FC6E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L</w:t>
            </w:r>
            <w:r w:rsidRPr="001A2DDF">
              <w:rPr>
                <w:rFonts w:asciiTheme="minorHAnsi" w:hAnsiTheme="minorHAnsi" w:cstheme="minorHAnsi"/>
                <w:lang w:val="it-IT"/>
              </w:rPr>
              <w:t>avoro</w:t>
            </w:r>
            <w:r>
              <w:rPr>
                <w:rFonts w:asciiTheme="minorHAnsi" w:hAnsiTheme="minorHAnsi" w:cstheme="minorHAnsi"/>
                <w:lang w:val="it-IT"/>
              </w:rPr>
              <w:t xml:space="preserve"> autonomo</w:t>
            </w:r>
          </w:p>
        </w:tc>
        <w:tc>
          <w:tcPr>
            <w:tcW w:w="362" w:type="pct"/>
          </w:tcPr>
          <w:p w14:paraId="65ACC8D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D6D00A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59AD216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0F5C8162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ADC4F5C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F7A942B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1D93C3D9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8CD249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321B3B4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FD0D08" w14:paraId="1C16F37E" w14:textId="6EF7F188" w:rsidTr="00740E9E">
        <w:tc>
          <w:tcPr>
            <w:tcW w:w="330" w:type="pct"/>
          </w:tcPr>
          <w:p w14:paraId="55D83928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9</w:t>
            </w:r>
          </w:p>
        </w:tc>
        <w:tc>
          <w:tcPr>
            <w:tcW w:w="1270" w:type="pct"/>
          </w:tcPr>
          <w:p w14:paraId="5066BE72" w14:textId="440411A6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Conoscenze professionali</w:t>
            </w:r>
            <w:r w:rsidRPr="001A2DDF">
              <w:rPr>
                <w:rFonts w:asciiTheme="minorHAnsi" w:hAnsiTheme="minorHAnsi" w:cstheme="minorHAnsi"/>
                <w:lang w:val="it-IT"/>
              </w:rPr>
              <w:t xml:space="preserve"> e </w:t>
            </w:r>
            <w:r>
              <w:rPr>
                <w:rFonts w:asciiTheme="minorHAnsi" w:hAnsiTheme="minorHAnsi" w:cstheme="minorHAnsi"/>
                <w:lang w:val="it-IT"/>
              </w:rPr>
              <w:t>competenze pratiche</w:t>
            </w:r>
          </w:p>
        </w:tc>
        <w:tc>
          <w:tcPr>
            <w:tcW w:w="362" w:type="pct"/>
          </w:tcPr>
          <w:p w14:paraId="2C9577AF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D1D3CA7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0A4FB07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3DFB5052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D451C53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43EE654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5FF530F9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C64AED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8F9D30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E95F15" w14:paraId="798862A0" w14:textId="6321D802" w:rsidTr="00740E9E">
        <w:tc>
          <w:tcPr>
            <w:tcW w:w="330" w:type="pct"/>
          </w:tcPr>
          <w:p w14:paraId="3787ED7C" w14:textId="77777777" w:rsidR="003E431F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A10</w:t>
            </w:r>
          </w:p>
        </w:tc>
        <w:tc>
          <w:tcPr>
            <w:tcW w:w="1270" w:type="pct"/>
          </w:tcPr>
          <w:p w14:paraId="641EDDF9" w14:textId="4361034B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U</w:t>
            </w:r>
            <w:r>
              <w:rPr>
                <w:rFonts w:asciiTheme="minorHAnsi" w:hAnsiTheme="minorHAnsi" w:cstheme="minorHAnsi"/>
                <w:lang w:val="it-IT"/>
              </w:rPr>
              <w:t>tilizzo dei termini tecnici</w:t>
            </w:r>
          </w:p>
        </w:tc>
        <w:tc>
          <w:tcPr>
            <w:tcW w:w="362" w:type="pct"/>
          </w:tcPr>
          <w:p w14:paraId="4BC87FF7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5E2103A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F369791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116944D6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E827626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C613DB0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5912AAF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C35331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468B978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</w:tbl>
    <w:p w14:paraId="003C7E3A" w14:textId="2C96589D" w:rsidR="00BF7B98" w:rsidRDefault="00BF7B98">
      <w:pPr>
        <w:rPr>
          <w:lang w:val="en-US"/>
        </w:rPr>
      </w:pPr>
    </w:p>
    <w:p w14:paraId="1ED24DB6" w14:textId="77777777" w:rsidR="00BF7B98" w:rsidRDefault="00BF7B9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610"/>
        <w:gridCol w:w="2336"/>
        <w:gridCol w:w="666"/>
        <w:gridCol w:w="4866"/>
        <w:gridCol w:w="696"/>
      </w:tblGrid>
      <w:tr w:rsidR="00077564" w:rsidRPr="00077564" w14:paraId="52C08E26" w14:textId="77777777" w:rsidTr="00740E9E">
        <w:tc>
          <w:tcPr>
            <w:tcW w:w="335" w:type="pct"/>
            <w:shd w:val="clear" w:color="auto" w:fill="D9D9D9" w:themeFill="background1" w:themeFillShade="D9"/>
          </w:tcPr>
          <w:p w14:paraId="2B11502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276" w:type="pct"/>
            <w:shd w:val="clear" w:color="auto" w:fill="D9D9D9" w:themeFill="background1" w:themeFillShade="D9"/>
          </w:tcPr>
          <w:p w14:paraId="523BF7ED" w14:textId="4D468D30" w:rsidR="00077564" w:rsidRP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077564"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365" w:type="pct"/>
            <w:shd w:val="clear" w:color="auto" w:fill="D9D9D9" w:themeFill="background1" w:themeFillShade="D9"/>
          </w:tcPr>
          <w:p w14:paraId="61A31530" w14:textId="26A33AEA" w:rsidR="00077564" w:rsidRP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 w:rsidRPr="00077564">
              <w:rPr>
                <w:rFonts w:asciiTheme="minorHAnsi" w:hAnsiTheme="minorHAnsi" w:cstheme="minorHAnsi"/>
                <w:b/>
                <w:lang w:val="it-IT"/>
              </w:rPr>
              <w:t>Pt</w:t>
            </w:r>
            <w:proofErr w:type="spellEnd"/>
            <w:r w:rsidRPr="00077564">
              <w:rPr>
                <w:rFonts w:asciiTheme="minorHAnsi" w:hAnsiTheme="minorHAnsi" w:cstheme="minorHAnsi"/>
                <w:b/>
                <w:lang w:val="it-IT"/>
              </w:rPr>
              <w:t>.</w:t>
            </w:r>
          </w:p>
        </w:tc>
        <w:tc>
          <w:tcPr>
            <w:tcW w:w="2654" w:type="pct"/>
            <w:shd w:val="clear" w:color="auto" w:fill="D9D9D9" w:themeFill="background1" w:themeFillShade="D9"/>
          </w:tcPr>
          <w:p w14:paraId="4870C753" w14:textId="5F17D9A1" w:rsidR="00077564" w:rsidRP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077564"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370" w:type="pct"/>
            <w:shd w:val="clear" w:color="auto" w:fill="D9D9D9" w:themeFill="background1" w:themeFillShade="D9"/>
          </w:tcPr>
          <w:p w14:paraId="299BA2C8" w14:textId="0DA31246" w:rsidR="00077564" w:rsidRPr="00077564" w:rsidRDefault="00BF7B98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  <w:r w:rsidR="00727007">
              <w:rPr>
                <w:rFonts w:asciiTheme="minorHAnsi" w:hAnsiTheme="minorHAnsi" w:cstheme="minorHAnsi"/>
                <w:b/>
                <w:lang w:val="it-IT"/>
              </w:rPr>
              <w:t>Pe</w:t>
            </w:r>
            <w:proofErr w:type="spellEnd"/>
          </w:p>
        </w:tc>
      </w:tr>
      <w:tr w:rsidR="00077564" w:rsidRPr="00FD0D08" w14:paraId="7C7EE7B4" w14:textId="4B11DF41" w:rsidTr="00740E9E">
        <w:tc>
          <w:tcPr>
            <w:tcW w:w="335" w:type="pct"/>
          </w:tcPr>
          <w:p w14:paraId="2BC33257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A11</w:t>
            </w:r>
          </w:p>
        </w:tc>
        <w:tc>
          <w:tcPr>
            <w:tcW w:w="1276" w:type="pct"/>
          </w:tcPr>
          <w:p w14:paraId="0F8963D0" w14:textId="7BC82D55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Metodologia di lavoro e professionale</w:t>
            </w:r>
          </w:p>
        </w:tc>
        <w:tc>
          <w:tcPr>
            <w:tcW w:w="365" w:type="pct"/>
          </w:tcPr>
          <w:p w14:paraId="37BB978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2B1883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4C6ECAB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01B528A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DE5BBF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E72283F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2F7C04B8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3CDDDF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7AE919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7FC801EE" w14:textId="4F14F513" w:rsidTr="00740E9E">
        <w:tc>
          <w:tcPr>
            <w:tcW w:w="335" w:type="pct"/>
          </w:tcPr>
          <w:p w14:paraId="2B8BD71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A12</w:t>
            </w:r>
          </w:p>
        </w:tc>
        <w:tc>
          <w:tcPr>
            <w:tcW w:w="1276" w:type="pct"/>
          </w:tcPr>
          <w:p w14:paraId="4A57ABC5" w14:textId="498014F5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Organizzazione dei risultati del lavoro</w:t>
            </w:r>
          </w:p>
        </w:tc>
        <w:tc>
          <w:tcPr>
            <w:tcW w:w="365" w:type="pct"/>
          </w:tcPr>
          <w:p w14:paraId="5FC35BD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4A7AB0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06577F7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3577502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D4B02B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FB7F893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00F66DE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8E40AB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20AA6DA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65757FC8" w14:textId="1DAFE7F1" w:rsidTr="00740E9E">
        <w:tc>
          <w:tcPr>
            <w:tcW w:w="335" w:type="pct"/>
          </w:tcPr>
          <w:p w14:paraId="36FF0245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A13</w:t>
            </w:r>
          </w:p>
        </w:tc>
        <w:tc>
          <w:tcPr>
            <w:tcW w:w="1276" w:type="pct"/>
          </w:tcPr>
          <w:p w14:paraId="71130D5C" w14:textId="51B0D73D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Prestazione</w:t>
            </w:r>
          </w:p>
        </w:tc>
        <w:tc>
          <w:tcPr>
            <w:tcW w:w="365" w:type="pct"/>
          </w:tcPr>
          <w:p w14:paraId="0F59673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3DA695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2F473DE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5A6DD631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2BF06D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70DBF6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4EF6C8B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C7FE16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061CE0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32CA0E84" w14:textId="43290B2D" w:rsidTr="00740E9E">
        <w:tc>
          <w:tcPr>
            <w:tcW w:w="335" w:type="pct"/>
          </w:tcPr>
          <w:p w14:paraId="67B3FBA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A14</w:t>
            </w:r>
          </w:p>
        </w:tc>
        <w:tc>
          <w:tcPr>
            <w:tcW w:w="1276" w:type="pct"/>
          </w:tcPr>
          <w:p w14:paraId="55A7731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bookmarkStart w:id="11" w:name="OLE_LINK39"/>
            <w:bookmarkStart w:id="12" w:name="OLE_LINK40"/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7EC99033" w14:textId="15EF721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(punto 8.1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  <w:bookmarkEnd w:id="11"/>
            <w:bookmarkEnd w:id="12"/>
            <w:r w:rsidR="004D7671">
              <w:rPr>
                <w:rFonts w:asciiTheme="minorHAnsi" w:hAnsiTheme="minorHAnsi" w:cstheme="minorHAnsi"/>
                <w:sz w:val="16"/>
                <w:lang w:val="it-IT"/>
              </w:rPr>
              <w:t xml:space="preserve"> - 135</w:t>
            </w:r>
          </w:p>
        </w:tc>
        <w:tc>
          <w:tcPr>
            <w:tcW w:w="365" w:type="pct"/>
          </w:tcPr>
          <w:p w14:paraId="1D095607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A360F68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5ADFBA0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4E9AEFC8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8EDB08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19957C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56F9B97C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54DA66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89E9F2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5E56F592" w14:textId="184B9ECA" w:rsidTr="00740E9E">
        <w:tc>
          <w:tcPr>
            <w:tcW w:w="335" w:type="pct"/>
          </w:tcPr>
          <w:p w14:paraId="0C9BBCE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A15</w:t>
            </w:r>
          </w:p>
        </w:tc>
        <w:tc>
          <w:tcPr>
            <w:tcW w:w="1276" w:type="pct"/>
          </w:tcPr>
          <w:p w14:paraId="083735A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4DAA2FA0" w14:textId="60640036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8.2</w:t>
            </w: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  <w:r w:rsidR="004D7671">
              <w:rPr>
                <w:rFonts w:asciiTheme="minorHAnsi" w:hAnsiTheme="minorHAnsi" w:cstheme="minorHAnsi"/>
                <w:sz w:val="16"/>
                <w:lang w:val="it-IT"/>
              </w:rPr>
              <w:t xml:space="preserve"> - 237</w:t>
            </w:r>
          </w:p>
        </w:tc>
        <w:tc>
          <w:tcPr>
            <w:tcW w:w="365" w:type="pct"/>
          </w:tcPr>
          <w:p w14:paraId="030E78D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D3FB49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4F1DAD4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1D64B85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C013D85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6A1F594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1248891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3C04B1E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8177125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19AE24BB" w14:textId="265C500A" w:rsidTr="00740E9E">
        <w:tc>
          <w:tcPr>
            <w:tcW w:w="335" w:type="pct"/>
          </w:tcPr>
          <w:p w14:paraId="4917D4D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A16</w:t>
            </w:r>
          </w:p>
        </w:tc>
        <w:tc>
          <w:tcPr>
            <w:tcW w:w="1276" w:type="pct"/>
          </w:tcPr>
          <w:p w14:paraId="5ED40E9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324CAD59" w14:textId="476CA0E9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8.3</w:t>
            </w: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  <w:r w:rsidR="004D7671">
              <w:rPr>
                <w:rFonts w:asciiTheme="minorHAnsi" w:hAnsiTheme="minorHAnsi" w:cstheme="minorHAnsi"/>
                <w:sz w:val="16"/>
                <w:lang w:val="it-IT"/>
              </w:rPr>
              <w:t xml:space="preserve"> - 240</w:t>
            </w:r>
          </w:p>
        </w:tc>
        <w:tc>
          <w:tcPr>
            <w:tcW w:w="365" w:type="pct"/>
          </w:tcPr>
          <w:p w14:paraId="7000CE51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9F7DDC1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2A2EB20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7F23028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D245E4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7412826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46CBB69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0290F9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E7760EE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41D27790" w14:textId="04CE6760" w:rsidTr="00740E9E">
        <w:tc>
          <w:tcPr>
            <w:tcW w:w="335" w:type="pct"/>
          </w:tcPr>
          <w:p w14:paraId="48C3D53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A17</w:t>
            </w:r>
          </w:p>
        </w:tc>
        <w:tc>
          <w:tcPr>
            <w:tcW w:w="1276" w:type="pct"/>
          </w:tcPr>
          <w:p w14:paraId="3104A94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1BD6F95E" w14:textId="22592DF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8.4</w:t>
            </w: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  <w:r w:rsidR="004D7671">
              <w:rPr>
                <w:rFonts w:asciiTheme="minorHAnsi" w:hAnsiTheme="minorHAnsi" w:cstheme="minorHAnsi"/>
                <w:sz w:val="16"/>
                <w:lang w:val="it-IT"/>
              </w:rPr>
              <w:t xml:space="preserve"> - 148</w:t>
            </w:r>
          </w:p>
        </w:tc>
        <w:tc>
          <w:tcPr>
            <w:tcW w:w="365" w:type="pct"/>
          </w:tcPr>
          <w:p w14:paraId="65031758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2A369D4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1295DF2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4B05DBB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ACBBECC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563697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6BF62430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CD732FB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D608A57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39CCBE81" w14:textId="7BA81BD8" w:rsidTr="00740E9E">
        <w:tc>
          <w:tcPr>
            <w:tcW w:w="335" w:type="pct"/>
          </w:tcPr>
          <w:p w14:paraId="4241AE06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A18</w:t>
            </w:r>
          </w:p>
        </w:tc>
        <w:tc>
          <w:tcPr>
            <w:tcW w:w="1276" w:type="pct"/>
          </w:tcPr>
          <w:p w14:paraId="1B1C246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6CBDE66E" w14:textId="5FF94FA9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8.5</w:t>
            </w: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  <w:r w:rsidR="004D7671">
              <w:rPr>
                <w:rFonts w:asciiTheme="minorHAnsi" w:hAnsiTheme="minorHAnsi" w:cstheme="minorHAnsi"/>
                <w:sz w:val="16"/>
                <w:lang w:val="it-IT"/>
              </w:rPr>
              <w:t xml:space="preserve"> - 193</w:t>
            </w:r>
          </w:p>
        </w:tc>
        <w:tc>
          <w:tcPr>
            <w:tcW w:w="365" w:type="pct"/>
          </w:tcPr>
          <w:p w14:paraId="121FC236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76A3D1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C3E0A63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03215EB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23A874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A6402D1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4E0B3FD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09E177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B413190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7B316625" w14:textId="0F176A82" w:rsidTr="00740E9E">
        <w:tc>
          <w:tcPr>
            <w:tcW w:w="335" w:type="pct"/>
          </w:tcPr>
          <w:p w14:paraId="7EB525A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A19</w:t>
            </w:r>
          </w:p>
        </w:tc>
        <w:tc>
          <w:tcPr>
            <w:tcW w:w="1276" w:type="pct"/>
          </w:tcPr>
          <w:p w14:paraId="75D4F91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0671E910" w14:textId="7B788F72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8.6</w:t>
            </w: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  <w:r w:rsidR="004D7671">
              <w:rPr>
                <w:rFonts w:asciiTheme="minorHAnsi" w:hAnsiTheme="minorHAnsi" w:cstheme="minorHAnsi"/>
                <w:sz w:val="16"/>
                <w:lang w:val="it-IT"/>
              </w:rPr>
              <w:t xml:space="preserve"> - 254</w:t>
            </w:r>
          </w:p>
        </w:tc>
        <w:tc>
          <w:tcPr>
            <w:tcW w:w="365" w:type="pct"/>
          </w:tcPr>
          <w:p w14:paraId="71B5E93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AC1426A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B06AE41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2A57CA3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4F61261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F2BB7A7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0CE050F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48F06F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05DC72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2966BB37" w14:textId="78AF1443" w:rsidTr="00740E9E">
        <w:tc>
          <w:tcPr>
            <w:tcW w:w="335" w:type="pct"/>
            <w:tcBorders>
              <w:bottom w:val="single" w:sz="12" w:space="0" w:color="auto"/>
            </w:tcBorders>
          </w:tcPr>
          <w:p w14:paraId="3128899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A2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0</w:t>
            </w:r>
          </w:p>
        </w:tc>
        <w:tc>
          <w:tcPr>
            <w:tcW w:w="1276" w:type="pct"/>
            <w:tcBorders>
              <w:bottom w:val="single" w:sz="12" w:space="0" w:color="auto"/>
            </w:tcBorders>
          </w:tcPr>
          <w:p w14:paraId="7486C08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7B33FC5C" w14:textId="7EA477F8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8.7</w:t>
            </w: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  <w:r w:rsidR="004D7671">
              <w:rPr>
                <w:rFonts w:asciiTheme="minorHAnsi" w:hAnsiTheme="minorHAnsi" w:cstheme="minorHAnsi"/>
                <w:sz w:val="16"/>
                <w:lang w:val="it-IT"/>
              </w:rPr>
              <w:t xml:space="preserve"> - 232</w:t>
            </w:r>
            <w:bookmarkStart w:id="13" w:name="_GoBack"/>
            <w:bookmarkEnd w:id="13"/>
          </w:p>
        </w:tc>
        <w:tc>
          <w:tcPr>
            <w:tcW w:w="365" w:type="pct"/>
            <w:tcBorders>
              <w:bottom w:val="single" w:sz="12" w:space="0" w:color="auto"/>
            </w:tcBorders>
          </w:tcPr>
          <w:p w14:paraId="131DCF87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9AF1A8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4655BB2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  <w:tcBorders>
              <w:bottom w:val="single" w:sz="12" w:space="0" w:color="auto"/>
            </w:tcBorders>
          </w:tcPr>
          <w:p w14:paraId="0F7B825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04368A5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5124827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  <w:tcBorders>
              <w:bottom w:val="single" w:sz="12" w:space="0" w:color="auto"/>
            </w:tcBorders>
          </w:tcPr>
          <w:p w14:paraId="7271FB2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9BD43D7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FA9456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1C0953C0" w14:textId="4BD84C05" w:rsidTr="00740E9E">
        <w:tc>
          <w:tcPr>
            <w:tcW w:w="1611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A638" w14:textId="77777777" w:rsidR="00B804CA" w:rsidRDefault="00B804CA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A</w:t>
            </w:r>
          </w:p>
          <w:p w14:paraId="6528E58D" w14:textId="3841914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(6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0 punti massimi)</w:t>
            </w:r>
          </w:p>
        </w:tc>
        <w:tc>
          <w:tcPr>
            <w:tcW w:w="3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690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6CFB3161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65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F8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7BA24A4D" w14:textId="77777777" w:rsidR="007442D0" w:rsidRPr="00FD0D08" w:rsidRDefault="007442D0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E69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43E9404C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2CDEB642" w14:textId="366FC2F5" w:rsidR="00BF7B98" w:rsidRDefault="00927EF1" w:rsidP="00927EF1">
      <w:pPr>
        <w:rPr>
          <w:lang w:val="it-IT"/>
        </w:rPr>
      </w:pPr>
      <w:bookmarkStart w:id="14" w:name="OLE_LINK47"/>
      <w:bookmarkStart w:id="15" w:name="OLE_LINK48"/>
      <w:r w:rsidRPr="00927EF1">
        <w:rPr>
          <w:lang w:val="it-IT"/>
        </w:rPr>
        <w:t>Si prega di utilizzare il catalogo criteri per completare questo modulo. Troverai i livelli di qualità per ogni domanda. Puoi solo assegnare punti interi</w:t>
      </w:r>
      <w:r w:rsidR="00EF20A6">
        <w:rPr>
          <w:lang w:val="it-IT"/>
        </w:rPr>
        <w:t xml:space="preserve"> (compresi tra 0 e 3)</w:t>
      </w:r>
      <w:r w:rsidRPr="00927EF1">
        <w:rPr>
          <w:lang w:val="it-IT"/>
        </w:rPr>
        <w:t>.</w:t>
      </w:r>
      <w:r w:rsidR="00EF20A6">
        <w:rPr>
          <w:lang w:val="it-IT"/>
        </w:rPr>
        <w:t xml:space="preserve"> Si prega di motivare le valutazioni inferiori a 3.</w:t>
      </w:r>
    </w:p>
    <w:p w14:paraId="789713D5" w14:textId="77777777" w:rsidR="00BF7B98" w:rsidRDefault="00BF7B98">
      <w:pPr>
        <w:rPr>
          <w:lang w:val="it-IT"/>
        </w:rPr>
      </w:pPr>
      <w:r>
        <w:rPr>
          <w:lang w:val="it-IT"/>
        </w:rPr>
        <w:br w:type="page"/>
      </w:r>
    </w:p>
    <w:bookmarkEnd w:id="14"/>
    <w:bookmarkEnd w:id="15"/>
    <w:p w14:paraId="7702BCB8" w14:textId="3C215EC3" w:rsidR="002803BE" w:rsidRPr="000F5290" w:rsidRDefault="00C5642F" w:rsidP="00BF7B98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 xml:space="preserve">PARTE B: </w:t>
      </w:r>
      <w:bookmarkStart w:id="16" w:name="OLE_LINK17"/>
      <w:bookmarkStart w:id="17" w:name="OLE_LINK18"/>
      <w:r>
        <w:rPr>
          <w:lang w:val="it-IT"/>
        </w:rPr>
        <w:t>Documentazione</w:t>
      </w:r>
      <w:bookmarkEnd w:id="16"/>
      <w:bookmarkEnd w:id="17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607"/>
        <w:gridCol w:w="2337"/>
        <w:gridCol w:w="656"/>
        <w:gridCol w:w="4878"/>
        <w:gridCol w:w="696"/>
      </w:tblGrid>
      <w:tr w:rsidR="00077564" w:rsidRPr="00BF7B98" w14:paraId="4302CB86" w14:textId="48931E40" w:rsidTr="00740E9E">
        <w:tc>
          <w:tcPr>
            <w:tcW w:w="335" w:type="pct"/>
            <w:shd w:val="clear" w:color="auto" w:fill="D9D9D9" w:themeFill="background1" w:themeFillShade="D9"/>
          </w:tcPr>
          <w:p w14:paraId="3F0EC845" w14:textId="77777777" w:rsidR="00077564" w:rsidRPr="00FD0D08" w:rsidRDefault="00077564" w:rsidP="00EF20A6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278" w:type="pct"/>
            <w:shd w:val="clear" w:color="auto" w:fill="D9D9D9" w:themeFill="background1" w:themeFillShade="D9"/>
          </w:tcPr>
          <w:p w14:paraId="3525C86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362" w:type="pct"/>
            <w:shd w:val="clear" w:color="auto" w:fill="D9D9D9" w:themeFill="background1" w:themeFillShade="D9"/>
          </w:tcPr>
          <w:p w14:paraId="0586AA69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 w:rsidRPr="00FD0D08">
              <w:rPr>
                <w:rFonts w:asciiTheme="minorHAnsi" w:hAnsiTheme="minorHAnsi" w:cstheme="minorHAnsi"/>
                <w:b/>
                <w:lang w:val="it-IT"/>
              </w:rPr>
              <w:t>Pt</w:t>
            </w:r>
            <w:proofErr w:type="spellEnd"/>
            <w:r w:rsidRPr="00FD0D08">
              <w:rPr>
                <w:rFonts w:asciiTheme="minorHAnsi" w:hAnsiTheme="minorHAnsi" w:cstheme="minorHAnsi"/>
                <w:b/>
                <w:lang w:val="it-IT"/>
              </w:rPr>
              <w:t>.</w:t>
            </w:r>
          </w:p>
        </w:tc>
        <w:tc>
          <w:tcPr>
            <w:tcW w:w="2662" w:type="pct"/>
            <w:shd w:val="clear" w:color="auto" w:fill="D9D9D9" w:themeFill="background1" w:themeFillShade="D9"/>
          </w:tcPr>
          <w:p w14:paraId="1A442316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362" w:type="pct"/>
            <w:shd w:val="clear" w:color="auto" w:fill="D9D9D9" w:themeFill="background1" w:themeFillShade="D9"/>
          </w:tcPr>
          <w:p w14:paraId="4EFC5B96" w14:textId="2608518F" w:rsidR="00077564" w:rsidRPr="00FD0D08" w:rsidRDefault="00BF7B98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  <w:r w:rsidR="00727007">
              <w:rPr>
                <w:rFonts w:asciiTheme="minorHAnsi" w:hAnsiTheme="minorHAnsi" w:cstheme="minorHAnsi"/>
                <w:b/>
                <w:lang w:val="it-IT"/>
              </w:rPr>
              <w:t>Pe</w:t>
            </w:r>
            <w:proofErr w:type="spellEnd"/>
          </w:p>
        </w:tc>
      </w:tr>
      <w:tr w:rsidR="00077564" w:rsidRPr="00FD0D08" w14:paraId="0AF94CD9" w14:textId="42525745" w:rsidTr="00740E9E">
        <w:tc>
          <w:tcPr>
            <w:tcW w:w="335" w:type="pct"/>
          </w:tcPr>
          <w:p w14:paraId="5D46A6E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1</w:t>
            </w:r>
          </w:p>
        </w:tc>
        <w:tc>
          <w:tcPr>
            <w:tcW w:w="1278" w:type="pct"/>
          </w:tcPr>
          <w:p w14:paraId="7E81F56D" w14:textId="54C45EF8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Riassunto della documentazione</w:t>
            </w:r>
          </w:p>
        </w:tc>
        <w:tc>
          <w:tcPr>
            <w:tcW w:w="362" w:type="pct"/>
          </w:tcPr>
          <w:p w14:paraId="1F1EEF9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0DA757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AB152AD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6C6B18F7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3A9A2C1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FBDAF41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57D9D2A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A739B9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BEABA5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079580A1" w14:textId="26FCB338" w:rsidTr="00740E9E">
        <w:tc>
          <w:tcPr>
            <w:tcW w:w="335" w:type="pct"/>
          </w:tcPr>
          <w:p w14:paraId="1905DA74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2</w:t>
            </w:r>
          </w:p>
        </w:tc>
        <w:tc>
          <w:tcPr>
            <w:tcW w:w="1278" w:type="pct"/>
          </w:tcPr>
          <w:p w14:paraId="20B6C9C6" w14:textId="126FE6DA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Tenuta del diario di lavoro</w:t>
            </w:r>
          </w:p>
        </w:tc>
        <w:tc>
          <w:tcPr>
            <w:tcW w:w="362" w:type="pct"/>
          </w:tcPr>
          <w:p w14:paraId="59846F55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8AFE63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F676874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7DD5BD05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BC1732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D1EF478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20243736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866E02B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774239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3E0D3D21" w14:textId="4D8727AF" w:rsidTr="00740E9E">
        <w:tc>
          <w:tcPr>
            <w:tcW w:w="335" w:type="pct"/>
          </w:tcPr>
          <w:p w14:paraId="0D745C96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3</w:t>
            </w:r>
          </w:p>
        </w:tc>
        <w:tc>
          <w:tcPr>
            <w:tcW w:w="1278" w:type="pct"/>
          </w:tcPr>
          <w:p w14:paraId="3EE8DEBE" w14:textId="69F7FDFA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Capacità di riflessione</w:t>
            </w:r>
          </w:p>
        </w:tc>
        <w:tc>
          <w:tcPr>
            <w:tcW w:w="362" w:type="pct"/>
          </w:tcPr>
          <w:p w14:paraId="7C9DA23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6663177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6B5FBCA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176AC52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61B49C7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E8922EB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0DB2AB6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A65BFA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50A42C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052F0358" w14:textId="05AFF2AF" w:rsidTr="00740E9E">
        <w:tc>
          <w:tcPr>
            <w:tcW w:w="335" w:type="pct"/>
          </w:tcPr>
          <w:p w14:paraId="1CEEF7D4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4</w:t>
            </w:r>
          </w:p>
        </w:tc>
        <w:tc>
          <w:tcPr>
            <w:tcW w:w="1278" w:type="pct"/>
          </w:tcPr>
          <w:p w14:paraId="54C62BDA" w14:textId="69D75648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Struttura</w:t>
            </w:r>
          </w:p>
        </w:tc>
        <w:tc>
          <w:tcPr>
            <w:tcW w:w="362" w:type="pct"/>
          </w:tcPr>
          <w:p w14:paraId="2FC7450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AAF27F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18D2289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0FEA4FD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B06421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E72CCFE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4C76E0A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79474B5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9FDCDC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23EAA2A2" w14:textId="28CB6F6F" w:rsidTr="00740E9E">
        <w:tc>
          <w:tcPr>
            <w:tcW w:w="335" w:type="pct"/>
          </w:tcPr>
          <w:p w14:paraId="779FFCFD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5</w:t>
            </w:r>
          </w:p>
        </w:tc>
        <w:tc>
          <w:tcPr>
            <w:tcW w:w="1278" w:type="pct"/>
          </w:tcPr>
          <w:p w14:paraId="5C0ED6B8" w14:textId="0515E8AB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Concisione</w:t>
            </w:r>
          </w:p>
        </w:tc>
        <w:tc>
          <w:tcPr>
            <w:tcW w:w="362" w:type="pct"/>
          </w:tcPr>
          <w:p w14:paraId="0289E458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F09A33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0503E50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2A21B19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9A79E4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1736B5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654DECA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97D165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F7EB4A4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7EAFC3B7" w14:textId="5AE4BDB6" w:rsidTr="00740E9E">
        <w:tc>
          <w:tcPr>
            <w:tcW w:w="335" w:type="pct"/>
          </w:tcPr>
          <w:p w14:paraId="7B6DDE24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6</w:t>
            </w:r>
          </w:p>
        </w:tc>
        <w:tc>
          <w:tcPr>
            <w:tcW w:w="1278" w:type="pct"/>
          </w:tcPr>
          <w:p w14:paraId="51867694" w14:textId="348B99CD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Completezza formale della documentazione</w:t>
            </w:r>
          </w:p>
        </w:tc>
        <w:tc>
          <w:tcPr>
            <w:tcW w:w="362" w:type="pct"/>
          </w:tcPr>
          <w:p w14:paraId="578EBFB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A5D02AE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E7FEBAD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5E7056F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6C4687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C811280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261FEF08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221D901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44EC98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500DF0" w14:paraId="7AEA05B5" w14:textId="2D972FA5" w:rsidTr="00740E9E">
        <w:tc>
          <w:tcPr>
            <w:tcW w:w="335" w:type="pct"/>
          </w:tcPr>
          <w:p w14:paraId="37F43034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7</w:t>
            </w:r>
          </w:p>
        </w:tc>
        <w:tc>
          <w:tcPr>
            <w:tcW w:w="1278" w:type="pct"/>
          </w:tcPr>
          <w:p w14:paraId="05A63894" w14:textId="6A98115B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Espressione scritta e stile / ortografia e grammatica</w:t>
            </w:r>
          </w:p>
        </w:tc>
        <w:tc>
          <w:tcPr>
            <w:tcW w:w="362" w:type="pct"/>
          </w:tcPr>
          <w:p w14:paraId="7D3CA01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9D61B6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4D53B30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07E976C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27F65D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34C8DD6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33752FE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1BC76A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C0B855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13B4F397" w14:textId="01081203" w:rsidTr="00740E9E">
        <w:tc>
          <w:tcPr>
            <w:tcW w:w="335" w:type="pct"/>
          </w:tcPr>
          <w:p w14:paraId="7EE9EF14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8</w:t>
            </w:r>
          </w:p>
        </w:tc>
        <w:tc>
          <w:tcPr>
            <w:tcW w:w="1278" w:type="pct"/>
          </w:tcPr>
          <w:p w14:paraId="3509370B" w14:textId="0A6A48BA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Rappresentazione</w:t>
            </w:r>
          </w:p>
        </w:tc>
        <w:tc>
          <w:tcPr>
            <w:tcW w:w="362" w:type="pct"/>
          </w:tcPr>
          <w:p w14:paraId="45E6D75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3DF63DE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D917BBC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0C7210D8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EFCE2F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144B3DE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6B00255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FA68CD1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DA7ACA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28F13A75" w14:textId="14980314" w:rsidTr="00740E9E">
        <w:tc>
          <w:tcPr>
            <w:tcW w:w="335" w:type="pct"/>
          </w:tcPr>
          <w:p w14:paraId="1FF19437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9</w:t>
            </w:r>
          </w:p>
        </w:tc>
        <w:tc>
          <w:tcPr>
            <w:tcW w:w="1278" w:type="pct"/>
          </w:tcPr>
          <w:p w14:paraId="6B7EF7FF" w14:textId="2A74B4C1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Grafica, immagini, diagrammi e tabelle</w:t>
            </w:r>
          </w:p>
        </w:tc>
        <w:tc>
          <w:tcPr>
            <w:tcW w:w="362" w:type="pct"/>
          </w:tcPr>
          <w:p w14:paraId="6C0717E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72C29F1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0FCE900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169D10C7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299685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183661E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20C02555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664FB0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6BAC4E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5E3E0560" w14:textId="6620E809" w:rsidTr="00740E9E">
        <w:tc>
          <w:tcPr>
            <w:tcW w:w="335" w:type="pct"/>
            <w:tcBorders>
              <w:bottom w:val="single" w:sz="12" w:space="0" w:color="auto"/>
            </w:tcBorders>
          </w:tcPr>
          <w:p w14:paraId="495C6A43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10</w:t>
            </w:r>
          </w:p>
        </w:tc>
        <w:tc>
          <w:tcPr>
            <w:tcW w:w="1278" w:type="pct"/>
            <w:tcBorders>
              <w:bottom w:val="single" w:sz="12" w:space="0" w:color="auto"/>
            </w:tcBorders>
          </w:tcPr>
          <w:p w14:paraId="4387C36A" w14:textId="0757F681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Documentazione della procedura di test e dei rispettivi risultati</w:t>
            </w:r>
          </w:p>
        </w:tc>
        <w:tc>
          <w:tcPr>
            <w:tcW w:w="362" w:type="pct"/>
            <w:tcBorders>
              <w:bottom w:val="single" w:sz="12" w:space="0" w:color="auto"/>
            </w:tcBorders>
          </w:tcPr>
          <w:p w14:paraId="2451F1AC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6B11545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A60918C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  <w:tcBorders>
              <w:bottom w:val="single" w:sz="12" w:space="0" w:color="auto"/>
            </w:tcBorders>
          </w:tcPr>
          <w:p w14:paraId="7245182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FBCEA6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5BC921B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  <w:tcBorders>
              <w:bottom w:val="single" w:sz="12" w:space="0" w:color="auto"/>
            </w:tcBorders>
          </w:tcPr>
          <w:p w14:paraId="33572ED6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2AC8D94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7728B1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5991086E" w14:textId="204F6746" w:rsidTr="00740E9E">
        <w:tc>
          <w:tcPr>
            <w:tcW w:w="1613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7158" w14:textId="77777777" w:rsidR="00B804CA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B</w:t>
            </w:r>
          </w:p>
          <w:p w14:paraId="0C611F8D" w14:textId="43FBFE4E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(30 punti massimi)</w:t>
            </w:r>
          </w:p>
        </w:tc>
        <w:tc>
          <w:tcPr>
            <w:tcW w:w="3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809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05041860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6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5AB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0927DE8A" w14:textId="77777777" w:rsidR="007442D0" w:rsidRPr="00FD0D08" w:rsidRDefault="007442D0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C78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139A174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05D522A1" w14:textId="6A7EF23C" w:rsidR="00BF7B98" w:rsidRDefault="00EF20A6" w:rsidP="00EF20A6">
      <w:pPr>
        <w:rPr>
          <w:lang w:val="it-IT"/>
        </w:rPr>
      </w:pPr>
      <w:r w:rsidRPr="00EF20A6">
        <w:rPr>
          <w:lang w:val="it-IT"/>
        </w:rPr>
        <w:t>Si prega di utilizzare il catalogo criteri per completare questo modulo. Troverai i livelli di qualità per ogni domanda. Puoi solo assegnare punti interi (compresi tra 0 e 3). Si prega di motivare le valutazioni inferiori a 3.</w:t>
      </w:r>
    </w:p>
    <w:p w14:paraId="231FE96D" w14:textId="77777777" w:rsidR="00BF7B98" w:rsidRDefault="00BF7B98">
      <w:pPr>
        <w:rPr>
          <w:lang w:val="it-IT"/>
        </w:rPr>
      </w:pPr>
      <w:r>
        <w:rPr>
          <w:lang w:val="it-IT"/>
        </w:rPr>
        <w:br w:type="page"/>
      </w:r>
    </w:p>
    <w:p w14:paraId="31BC3F28" w14:textId="77777777" w:rsidR="002803BE" w:rsidRDefault="00C5642F" w:rsidP="00BF7B98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 xml:space="preserve">PARTE C: </w:t>
      </w:r>
      <w:bookmarkStart w:id="18" w:name="OLE_LINK19"/>
      <w:bookmarkStart w:id="19" w:name="OLE_LINK20"/>
      <w:r>
        <w:rPr>
          <w:lang w:val="it-IT"/>
        </w:rPr>
        <w:t>Presentazione e colloquio professionale</w:t>
      </w:r>
      <w:bookmarkEnd w:id="18"/>
      <w:bookmarkEnd w:id="19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605"/>
        <w:gridCol w:w="2308"/>
        <w:gridCol w:w="659"/>
        <w:gridCol w:w="4804"/>
        <w:gridCol w:w="798"/>
      </w:tblGrid>
      <w:tr w:rsidR="00077564" w:rsidRPr="00FD0D08" w14:paraId="77DB5F5B" w14:textId="3B6F01DD" w:rsidTr="00740E9E">
        <w:tc>
          <w:tcPr>
            <w:tcW w:w="330" w:type="pct"/>
            <w:shd w:val="clear" w:color="auto" w:fill="D9D9D9" w:themeFill="background1" w:themeFillShade="D9"/>
          </w:tcPr>
          <w:p w14:paraId="1DCFB3E1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20" w:name="OLE_LINK36"/>
            <w:bookmarkStart w:id="21" w:name="OLE_LINK37"/>
            <w:bookmarkStart w:id="22" w:name="OLE_LINK38"/>
          </w:p>
        </w:tc>
        <w:tc>
          <w:tcPr>
            <w:tcW w:w="1258" w:type="pct"/>
            <w:shd w:val="clear" w:color="auto" w:fill="D9D9D9" w:themeFill="background1" w:themeFillShade="D9"/>
          </w:tcPr>
          <w:p w14:paraId="44348A1E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359" w:type="pct"/>
            <w:shd w:val="clear" w:color="auto" w:fill="D9D9D9" w:themeFill="background1" w:themeFillShade="D9"/>
          </w:tcPr>
          <w:p w14:paraId="2EA37066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 w:rsidRPr="00FD0D08">
              <w:rPr>
                <w:rFonts w:asciiTheme="minorHAnsi" w:hAnsiTheme="minorHAnsi" w:cstheme="minorHAnsi"/>
                <w:b/>
                <w:lang w:val="it-IT"/>
              </w:rPr>
              <w:t>Pt</w:t>
            </w:r>
            <w:proofErr w:type="spellEnd"/>
            <w:r w:rsidRPr="00FD0D08">
              <w:rPr>
                <w:rFonts w:asciiTheme="minorHAnsi" w:hAnsiTheme="minorHAnsi" w:cstheme="minorHAnsi"/>
                <w:b/>
                <w:lang w:val="it-IT"/>
              </w:rPr>
              <w:t>.</w:t>
            </w:r>
          </w:p>
        </w:tc>
        <w:tc>
          <w:tcPr>
            <w:tcW w:w="2618" w:type="pct"/>
            <w:shd w:val="clear" w:color="auto" w:fill="D9D9D9" w:themeFill="background1" w:themeFillShade="D9"/>
          </w:tcPr>
          <w:p w14:paraId="4F1BC82E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14:paraId="2CA74D55" w14:textId="3DD2FB15" w:rsidR="00077564" w:rsidRPr="00FD0D08" w:rsidRDefault="00BF7B98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  <w:r w:rsidR="00727007">
              <w:rPr>
                <w:rFonts w:asciiTheme="minorHAnsi" w:hAnsiTheme="minorHAnsi" w:cstheme="minorHAnsi"/>
                <w:b/>
                <w:lang w:val="it-IT"/>
              </w:rPr>
              <w:t>Pe</w:t>
            </w:r>
            <w:proofErr w:type="spellEnd"/>
          </w:p>
        </w:tc>
      </w:tr>
      <w:tr w:rsidR="00077564" w:rsidRPr="00FD0D08" w14:paraId="184A10EE" w14:textId="294E8BC0" w:rsidTr="00740E9E">
        <w:tc>
          <w:tcPr>
            <w:tcW w:w="330" w:type="pct"/>
          </w:tcPr>
          <w:p w14:paraId="35E60D50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C1</w:t>
            </w:r>
          </w:p>
        </w:tc>
        <w:tc>
          <w:tcPr>
            <w:tcW w:w="1258" w:type="pct"/>
          </w:tcPr>
          <w:p w14:paraId="7111D32B" w14:textId="746C867A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Gestione del tempo, struttura</w:t>
            </w:r>
          </w:p>
        </w:tc>
        <w:tc>
          <w:tcPr>
            <w:tcW w:w="359" w:type="pct"/>
          </w:tcPr>
          <w:p w14:paraId="106AFF1B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3C968E0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3DEFB00" w14:textId="77777777" w:rsidR="00EB5134" w:rsidRPr="00FD0D08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18" w:type="pct"/>
          </w:tcPr>
          <w:p w14:paraId="6D7A82CE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FF91AEA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C501BDF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435" w:type="pct"/>
          </w:tcPr>
          <w:p w14:paraId="7D3F3E3F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E43F716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553FE5F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E95F15" w14:paraId="09E172EC" w14:textId="42525023" w:rsidTr="00740E9E">
        <w:tc>
          <w:tcPr>
            <w:tcW w:w="330" w:type="pct"/>
          </w:tcPr>
          <w:p w14:paraId="6C7848E9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C2</w:t>
            </w:r>
          </w:p>
        </w:tc>
        <w:tc>
          <w:tcPr>
            <w:tcW w:w="1258" w:type="pct"/>
          </w:tcPr>
          <w:p w14:paraId="432FB71A" w14:textId="026FF1CE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Utilizzo dei media, aspetti tecnici</w:t>
            </w:r>
          </w:p>
        </w:tc>
        <w:tc>
          <w:tcPr>
            <w:tcW w:w="359" w:type="pct"/>
          </w:tcPr>
          <w:p w14:paraId="10C950D0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62E03B9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8902A07" w14:textId="77777777" w:rsidR="00EB5134" w:rsidRPr="00FD0D08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18" w:type="pct"/>
          </w:tcPr>
          <w:p w14:paraId="628A4312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D3BEEFD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DA91041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435" w:type="pct"/>
          </w:tcPr>
          <w:p w14:paraId="64F8FCF6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F0D533E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AD92F72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62B8CF28" w14:textId="28FE155D" w:rsidTr="00740E9E">
        <w:tc>
          <w:tcPr>
            <w:tcW w:w="330" w:type="pct"/>
          </w:tcPr>
          <w:p w14:paraId="29026B07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C3</w:t>
            </w:r>
          </w:p>
        </w:tc>
        <w:tc>
          <w:tcPr>
            <w:tcW w:w="1258" w:type="pct"/>
          </w:tcPr>
          <w:p w14:paraId="609A27DB" w14:textId="1B9C2C80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Tecnica di presentazione</w:t>
            </w:r>
          </w:p>
        </w:tc>
        <w:tc>
          <w:tcPr>
            <w:tcW w:w="359" w:type="pct"/>
          </w:tcPr>
          <w:p w14:paraId="6689A70C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9DA62BB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4F7E815" w14:textId="77777777" w:rsidR="00EB5134" w:rsidRPr="00FD0D08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18" w:type="pct"/>
          </w:tcPr>
          <w:p w14:paraId="2F4C5DDE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FB9CE2A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58F3A36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435" w:type="pct"/>
          </w:tcPr>
          <w:p w14:paraId="417FEA31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34829D3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6864875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500DF0" w14:paraId="13E882DD" w14:textId="589688C5" w:rsidTr="00740E9E">
        <w:tc>
          <w:tcPr>
            <w:tcW w:w="330" w:type="pct"/>
          </w:tcPr>
          <w:p w14:paraId="66F00B71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C4</w:t>
            </w:r>
          </w:p>
        </w:tc>
        <w:tc>
          <w:tcPr>
            <w:tcW w:w="1258" w:type="pct"/>
          </w:tcPr>
          <w:p w14:paraId="25DA075B" w14:textId="5163FAF9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500DF0">
              <w:rPr>
                <w:rFonts w:asciiTheme="minorHAnsi" w:hAnsiTheme="minorHAnsi" w:cstheme="minorHAnsi"/>
                <w:lang w:val="it-IT"/>
              </w:rPr>
              <w:t>Dimostrazione / presentazione del prodotto realizzato</w:t>
            </w:r>
          </w:p>
        </w:tc>
        <w:tc>
          <w:tcPr>
            <w:tcW w:w="359" w:type="pct"/>
          </w:tcPr>
          <w:p w14:paraId="4577E376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35DF4EB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858FCA9" w14:textId="77777777" w:rsidR="00EB5134" w:rsidRPr="00FD0D08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18" w:type="pct"/>
          </w:tcPr>
          <w:p w14:paraId="3626E3CC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CFDC7FA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8E1A7A0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435" w:type="pct"/>
          </w:tcPr>
          <w:p w14:paraId="682BA12D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A0A84F0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209C65C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04DFF0AC" w14:textId="6C0B7443" w:rsidTr="00740E9E">
        <w:tc>
          <w:tcPr>
            <w:tcW w:w="330" w:type="pct"/>
          </w:tcPr>
          <w:p w14:paraId="59F114AD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C5</w:t>
            </w:r>
          </w:p>
        </w:tc>
        <w:tc>
          <w:tcPr>
            <w:tcW w:w="1258" w:type="pct"/>
          </w:tcPr>
          <w:p w14:paraId="4745168A" w14:textId="03A01673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bookmarkStart w:id="23" w:name="OLE_LINK34"/>
            <w:bookmarkStart w:id="24" w:name="OLE_LINK35"/>
            <w:r>
              <w:rPr>
                <w:rFonts w:asciiTheme="minorHAnsi" w:hAnsiTheme="minorHAnsi" w:cstheme="minorHAnsi"/>
                <w:lang w:val="it-IT"/>
              </w:rPr>
              <w:t>Domanda esperti 1</w:t>
            </w:r>
            <w:bookmarkEnd w:id="23"/>
            <w:bookmarkEnd w:id="24"/>
          </w:p>
        </w:tc>
        <w:tc>
          <w:tcPr>
            <w:tcW w:w="359" w:type="pct"/>
          </w:tcPr>
          <w:p w14:paraId="498948FA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2C1877F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07E7ACF" w14:textId="77777777" w:rsidR="00EB5134" w:rsidRPr="00FD0D08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18" w:type="pct"/>
          </w:tcPr>
          <w:p w14:paraId="7EED8481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9013C06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F3A2666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435" w:type="pct"/>
          </w:tcPr>
          <w:p w14:paraId="55C1000C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09ABF55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E781B10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19F6946D" w14:textId="30B2FDDE" w:rsidTr="00740E9E">
        <w:tc>
          <w:tcPr>
            <w:tcW w:w="330" w:type="pct"/>
          </w:tcPr>
          <w:p w14:paraId="1E20B341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C6</w:t>
            </w:r>
          </w:p>
        </w:tc>
        <w:tc>
          <w:tcPr>
            <w:tcW w:w="1258" w:type="pct"/>
          </w:tcPr>
          <w:p w14:paraId="2851968D" w14:textId="2F89F426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2</w:t>
            </w:r>
          </w:p>
        </w:tc>
        <w:tc>
          <w:tcPr>
            <w:tcW w:w="359" w:type="pct"/>
          </w:tcPr>
          <w:p w14:paraId="3FBEF053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B168216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D095C4A" w14:textId="77777777" w:rsidR="00EB5134" w:rsidRPr="00FD0D08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18" w:type="pct"/>
          </w:tcPr>
          <w:p w14:paraId="3F68B96D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F9E5F31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B265E25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435" w:type="pct"/>
          </w:tcPr>
          <w:p w14:paraId="3BDAD8EE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BAAF90C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DC20B4F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019D3AEF" w14:textId="7838B17C" w:rsidTr="00740E9E">
        <w:tc>
          <w:tcPr>
            <w:tcW w:w="330" w:type="pct"/>
          </w:tcPr>
          <w:p w14:paraId="23A8CB0D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C7</w:t>
            </w:r>
          </w:p>
        </w:tc>
        <w:tc>
          <w:tcPr>
            <w:tcW w:w="1258" w:type="pct"/>
          </w:tcPr>
          <w:p w14:paraId="7A4C9F7E" w14:textId="5A681C63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3</w:t>
            </w:r>
          </w:p>
        </w:tc>
        <w:tc>
          <w:tcPr>
            <w:tcW w:w="359" w:type="pct"/>
          </w:tcPr>
          <w:p w14:paraId="74DDDB6D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E37DA4E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88FA93F" w14:textId="77777777" w:rsidR="00EB5134" w:rsidRPr="00FD0D08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18" w:type="pct"/>
          </w:tcPr>
          <w:p w14:paraId="69B6B769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1A72478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A5CB51E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435" w:type="pct"/>
          </w:tcPr>
          <w:p w14:paraId="399FA071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920FAAE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1FDCF72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397F04F5" w14:textId="710C0361" w:rsidTr="00740E9E">
        <w:tc>
          <w:tcPr>
            <w:tcW w:w="330" w:type="pct"/>
          </w:tcPr>
          <w:p w14:paraId="07EAA00B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C8</w:t>
            </w:r>
          </w:p>
        </w:tc>
        <w:tc>
          <w:tcPr>
            <w:tcW w:w="1258" w:type="pct"/>
          </w:tcPr>
          <w:p w14:paraId="6F1F49A6" w14:textId="6715DFD9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4</w:t>
            </w:r>
          </w:p>
        </w:tc>
        <w:tc>
          <w:tcPr>
            <w:tcW w:w="359" w:type="pct"/>
          </w:tcPr>
          <w:p w14:paraId="0A12530C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C08B392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E594AAF" w14:textId="77777777" w:rsidR="00EB5134" w:rsidRPr="00FD0D08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18" w:type="pct"/>
          </w:tcPr>
          <w:p w14:paraId="242EC399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1127A4F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292EC45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435" w:type="pct"/>
          </w:tcPr>
          <w:p w14:paraId="2A3B224D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13DBD53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4EA9E91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771D08C0" w14:textId="67D2041B" w:rsidTr="00740E9E">
        <w:tc>
          <w:tcPr>
            <w:tcW w:w="330" w:type="pct"/>
          </w:tcPr>
          <w:p w14:paraId="58EE0870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C9</w:t>
            </w:r>
          </w:p>
        </w:tc>
        <w:tc>
          <w:tcPr>
            <w:tcW w:w="1258" w:type="pct"/>
          </w:tcPr>
          <w:p w14:paraId="42F31D8D" w14:textId="4D397886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5</w:t>
            </w:r>
          </w:p>
        </w:tc>
        <w:tc>
          <w:tcPr>
            <w:tcW w:w="359" w:type="pct"/>
          </w:tcPr>
          <w:p w14:paraId="27A2E56E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F487737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3C18CC2" w14:textId="77777777" w:rsidR="00EB5134" w:rsidRPr="00FD0D08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18" w:type="pct"/>
          </w:tcPr>
          <w:p w14:paraId="2CEAE53E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A694C5F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3419C7C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435" w:type="pct"/>
          </w:tcPr>
          <w:p w14:paraId="6B07EDD0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8950A5F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EF45B25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724DF7B5" w14:textId="7F598463" w:rsidTr="00740E9E">
        <w:tc>
          <w:tcPr>
            <w:tcW w:w="330" w:type="pct"/>
            <w:tcBorders>
              <w:bottom w:val="single" w:sz="12" w:space="0" w:color="auto"/>
            </w:tcBorders>
          </w:tcPr>
          <w:p w14:paraId="2FE5A76F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C10</w:t>
            </w:r>
          </w:p>
        </w:tc>
        <w:tc>
          <w:tcPr>
            <w:tcW w:w="1258" w:type="pct"/>
            <w:tcBorders>
              <w:bottom w:val="single" w:sz="12" w:space="0" w:color="auto"/>
            </w:tcBorders>
          </w:tcPr>
          <w:p w14:paraId="66BCFFB9" w14:textId="30D18DB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6</w:t>
            </w:r>
          </w:p>
        </w:tc>
        <w:tc>
          <w:tcPr>
            <w:tcW w:w="359" w:type="pct"/>
            <w:tcBorders>
              <w:bottom w:val="single" w:sz="12" w:space="0" w:color="auto"/>
            </w:tcBorders>
          </w:tcPr>
          <w:p w14:paraId="7C6CFB3D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BEF5528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BAB4DCC" w14:textId="77777777" w:rsidR="00EB5134" w:rsidRPr="00FD0D08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18" w:type="pct"/>
            <w:tcBorders>
              <w:bottom w:val="single" w:sz="12" w:space="0" w:color="auto"/>
            </w:tcBorders>
          </w:tcPr>
          <w:p w14:paraId="44A3B1FA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6EF9903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5D47308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435" w:type="pct"/>
            <w:tcBorders>
              <w:bottom w:val="single" w:sz="12" w:space="0" w:color="auto"/>
            </w:tcBorders>
          </w:tcPr>
          <w:p w14:paraId="31C19899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8BBA399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838C42D" w14:textId="77777777" w:rsidR="00EB5134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609691D7" w14:textId="24CAAFB7" w:rsidTr="00740E9E">
        <w:tc>
          <w:tcPr>
            <w:tcW w:w="1588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F356" w14:textId="77777777" w:rsidR="00B804CA" w:rsidRDefault="00B804CA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C</w:t>
            </w:r>
          </w:p>
          <w:p w14:paraId="3424DA0F" w14:textId="403D1D08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(30 punti massimi)</w:t>
            </w:r>
          </w:p>
        </w:tc>
        <w:tc>
          <w:tcPr>
            <w:tcW w:w="35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2CDD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04CE3C4E" w14:textId="77777777" w:rsidR="00EB5134" w:rsidRPr="00FD0D08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61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E45D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76EC416B" w14:textId="77777777" w:rsidR="007442D0" w:rsidRPr="00FD0D08" w:rsidRDefault="007442D0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3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740C" w14:textId="77777777" w:rsidR="00077564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0EC3D042" w14:textId="77777777" w:rsidR="00EB5134" w:rsidRPr="00FD0D08" w:rsidRDefault="00EB513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0B65DB92" w14:textId="21A8B2B6" w:rsidR="00BF7B98" w:rsidRDefault="00EF20A6" w:rsidP="00687697">
      <w:pPr>
        <w:rPr>
          <w:lang w:val="it-IT"/>
        </w:rPr>
      </w:pPr>
      <w:r w:rsidRPr="00927EF1">
        <w:rPr>
          <w:lang w:val="it-IT"/>
        </w:rPr>
        <w:t>Si prega di utilizzare il catalogo criteri per completare questo modulo. Troverai i livelli di qualità per ogni domanda. Puoi solo assegnare punti interi</w:t>
      </w:r>
      <w:r>
        <w:rPr>
          <w:lang w:val="it-IT"/>
        </w:rPr>
        <w:t xml:space="preserve"> (compresi tra 0 e 3)</w:t>
      </w:r>
      <w:r w:rsidRPr="00927EF1">
        <w:rPr>
          <w:lang w:val="it-IT"/>
        </w:rPr>
        <w:t>.</w:t>
      </w:r>
      <w:r>
        <w:rPr>
          <w:lang w:val="it-IT"/>
        </w:rPr>
        <w:t xml:space="preserve"> Si prega di motivare le valutazioni inferiori a 3.</w:t>
      </w:r>
    </w:p>
    <w:p w14:paraId="5FDCB43A" w14:textId="77777777" w:rsidR="00BF7B98" w:rsidRDefault="00BF7B98">
      <w:pPr>
        <w:rPr>
          <w:lang w:val="it-IT"/>
        </w:rPr>
      </w:pPr>
      <w:r>
        <w:rPr>
          <w:lang w:val="it-IT"/>
        </w:rPr>
        <w:br w:type="page"/>
      </w:r>
    </w:p>
    <w:bookmarkEnd w:id="20"/>
    <w:bookmarkEnd w:id="21"/>
    <w:bookmarkEnd w:id="22"/>
    <w:p w14:paraId="5DA52A2F" w14:textId="77777777" w:rsidR="0025151E" w:rsidRPr="0025151E" w:rsidRDefault="00C5642F" w:rsidP="00BF7B98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SCHEMA RIASSUNTIVO</w:t>
      </w:r>
    </w:p>
    <w:tbl>
      <w:tblPr>
        <w:tblStyle w:val="Grigliatabella"/>
        <w:tblW w:w="5000" w:type="pct"/>
        <w:tblLayout w:type="fixed"/>
        <w:tblLook w:val="04A0" w:firstRow="1" w:lastRow="0" w:firstColumn="1" w:lastColumn="0" w:noHBand="0" w:noVBand="1"/>
      </w:tblPr>
      <w:tblGrid>
        <w:gridCol w:w="2867"/>
        <w:gridCol w:w="971"/>
        <w:gridCol w:w="1334"/>
        <w:gridCol w:w="1336"/>
        <w:gridCol w:w="1334"/>
        <w:gridCol w:w="1332"/>
      </w:tblGrid>
      <w:tr w:rsidR="00740E9E" w:rsidRPr="00636C34" w14:paraId="65DB494D" w14:textId="3B9D9D3C" w:rsidTr="00EB5134">
        <w:tc>
          <w:tcPr>
            <w:tcW w:w="1563" w:type="pct"/>
            <w:shd w:val="clear" w:color="auto" w:fill="D9D9D9" w:themeFill="background1" w:themeFillShade="D9"/>
          </w:tcPr>
          <w:p w14:paraId="2450251E" w14:textId="77777777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529" w:type="pct"/>
            <w:shd w:val="clear" w:color="auto" w:fill="D9D9D9" w:themeFill="background1" w:themeFillShade="D9"/>
          </w:tcPr>
          <w:p w14:paraId="31ACB3C9" w14:textId="77777777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Punti massimi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14:paraId="4979EF39" w14:textId="77777777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Punti ottenuti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14:paraId="48AC6431" w14:textId="5A4C8F26" w:rsidR="00740E9E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Punti ottenuti Pe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14:paraId="551F94F7" w14:textId="52A2BFFE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Nota</w:t>
            </w:r>
          </w:p>
        </w:tc>
        <w:tc>
          <w:tcPr>
            <w:tcW w:w="726" w:type="pct"/>
            <w:shd w:val="clear" w:color="auto" w:fill="D9D9D9" w:themeFill="background1" w:themeFillShade="D9"/>
          </w:tcPr>
          <w:p w14:paraId="28A5EA9A" w14:textId="2BA502D4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Decisione </w:t>
            </w: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capoperiti</w:t>
            </w:r>
            <w:proofErr w:type="spellEnd"/>
          </w:p>
        </w:tc>
      </w:tr>
      <w:tr w:rsidR="00740E9E" w:rsidRPr="00636C34" w14:paraId="760D5E85" w14:textId="0025EDB1" w:rsidTr="00EB5134">
        <w:tc>
          <w:tcPr>
            <w:tcW w:w="1563" w:type="pct"/>
            <w:vAlign w:val="center"/>
          </w:tcPr>
          <w:p w14:paraId="289808E2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A. Competenze professionali</w:t>
            </w:r>
          </w:p>
        </w:tc>
        <w:tc>
          <w:tcPr>
            <w:tcW w:w="529" w:type="pct"/>
            <w:vAlign w:val="center"/>
          </w:tcPr>
          <w:p w14:paraId="6B998DE1" w14:textId="77777777" w:rsidR="00740E9E" w:rsidRPr="00636C34" w:rsidRDefault="00740E9E" w:rsidP="00740E9E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60</w:t>
            </w:r>
          </w:p>
        </w:tc>
        <w:tc>
          <w:tcPr>
            <w:tcW w:w="727" w:type="pct"/>
            <w:vAlign w:val="center"/>
          </w:tcPr>
          <w:p w14:paraId="7C0351C6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7CE4F163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vAlign w:val="center"/>
          </w:tcPr>
          <w:p w14:paraId="2CE38332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6065E7F7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vAlign w:val="center"/>
          </w:tcPr>
          <w:p w14:paraId="3E9072E9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753FAE28" w14:textId="188C7B61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6" w:type="pct"/>
            <w:vAlign w:val="center"/>
          </w:tcPr>
          <w:p w14:paraId="26D2B7E5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4A1C4750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740E9E" w:rsidRPr="00636C34" w14:paraId="3DAA02E4" w14:textId="39E8A1C1" w:rsidTr="00EB5134">
        <w:tc>
          <w:tcPr>
            <w:tcW w:w="1563" w:type="pct"/>
            <w:vAlign w:val="center"/>
          </w:tcPr>
          <w:p w14:paraId="79F00262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B. Documentazione LPI</w:t>
            </w:r>
          </w:p>
        </w:tc>
        <w:tc>
          <w:tcPr>
            <w:tcW w:w="529" w:type="pct"/>
            <w:vAlign w:val="center"/>
          </w:tcPr>
          <w:p w14:paraId="0798635D" w14:textId="77777777" w:rsidR="00740E9E" w:rsidRPr="00636C34" w:rsidRDefault="00740E9E" w:rsidP="00740E9E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30</w:t>
            </w:r>
          </w:p>
        </w:tc>
        <w:tc>
          <w:tcPr>
            <w:tcW w:w="727" w:type="pct"/>
            <w:vAlign w:val="center"/>
          </w:tcPr>
          <w:p w14:paraId="26650115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7C28A0B4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vAlign w:val="center"/>
          </w:tcPr>
          <w:p w14:paraId="2F2CD41B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BA90C07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vAlign w:val="center"/>
          </w:tcPr>
          <w:p w14:paraId="469535D4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57E35F6" w14:textId="4080E39E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6" w:type="pct"/>
            <w:vAlign w:val="center"/>
          </w:tcPr>
          <w:p w14:paraId="7CE59817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C923B3C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740E9E" w:rsidRPr="00636C34" w14:paraId="4F2072FC" w14:textId="00F749A3" w:rsidTr="00EB5134">
        <w:tc>
          <w:tcPr>
            <w:tcW w:w="1563" w:type="pct"/>
            <w:tcBorders>
              <w:bottom w:val="single" w:sz="24" w:space="0" w:color="auto"/>
            </w:tcBorders>
            <w:vAlign w:val="center"/>
          </w:tcPr>
          <w:p w14:paraId="3E3DB514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C. Presentazione e colloquio professionale</w:t>
            </w:r>
          </w:p>
        </w:tc>
        <w:tc>
          <w:tcPr>
            <w:tcW w:w="529" w:type="pct"/>
            <w:tcBorders>
              <w:bottom w:val="single" w:sz="24" w:space="0" w:color="auto"/>
            </w:tcBorders>
            <w:vAlign w:val="center"/>
          </w:tcPr>
          <w:p w14:paraId="60588858" w14:textId="77777777" w:rsidR="00740E9E" w:rsidRPr="00636C34" w:rsidRDefault="00740E9E" w:rsidP="00740E9E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30</w:t>
            </w:r>
          </w:p>
        </w:tc>
        <w:tc>
          <w:tcPr>
            <w:tcW w:w="727" w:type="pct"/>
            <w:tcBorders>
              <w:bottom w:val="single" w:sz="24" w:space="0" w:color="auto"/>
            </w:tcBorders>
            <w:vAlign w:val="center"/>
          </w:tcPr>
          <w:p w14:paraId="0BE748B1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3F738E22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tcBorders>
              <w:bottom w:val="single" w:sz="24" w:space="0" w:color="auto"/>
            </w:tcBorders>
            <w:vAlign w:val="center"/>
          </w:tcPr>
          <w:p w14:paraId="65D1D976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04564FA8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tcBorders>
              <w:bottom w:val="single" w:sz="24" w:space="0" w:color="auto"/>
            </w:tcBorders>
            <w:vAlign w:val="center"/>
          </w:tcPr>
          <w:p w14:paraId="653ED00B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03E04DF1" w14:textId="0F3F240A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6" w:type="pct"/>
            <w:tcBorders>
              <w:bottom w:val="single" w:sz="24" w:space="0" w:color="auto"/>
            </w:tcBorders>
            <w:vAlign w:val="center"/>
          </w:tcPr>
          <w:p w14:paraId="0F08AAA3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9D0A7B7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EB5134" w:rsidRPr="00636C34" w14:paraId="7DC67A31" w14:textId="605B71A4" w:rsidTr="00EB5134">
        <w:tc>
          <w:tcPr>
            <w:tcW w:w="3547" w:type="pct"/>
            <w:gridSpan w:val="4"/>
            <w:tcBorders>
              <w:top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14:paraId="02A757C1" w14:textId="65A959B6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Valutazione (arrotondata al decimo)</w:t>
            </w:r>
          </w:p>
          <w:p w14:paraId="6683687E" w14:textId="44254A8A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(</w:t>
            </w:r>
            <w:r>
              <w:rPr>
                <w:rFonts w:asciiTheme="minorHAnsi" w:hAnsiTheme="minorHAnsi" w:cstheme="minorHAnsi"/>
                <w:b/>
                <w:lang w:val="it-IT"/>
              </w:rPr>
              <w:t>A * 0.5 + B * 0.25 + C * 0.25)</w:t>
            </w:r>
          </w:p>
        </w:tc>
        <w:tc>
          <w:tcPr>
            <w:tcW w:w="727" w:type="pct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14:paraId="35C02185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35EA8F07" w14:textId="377A365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6" w:type="pct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14:paraId="5A86E17E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F239073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424AB5D8" w14:textId="77777777" w:rsidR="00A973B1" w:rsidRDefault="00A973B1"/>
    <w:p w14:paraId="1433237A" w14:textId="3DE905A6" w:rsidR="00740E9E" w:rsidRPr="002C4749" w:rsidRDefault="002C4749">
      <w:pPr>
        <w:rPr>
          <w:lang w:val="it-IT"/>
        </w:rPr>
      </w:pPr>
      <w:r>
        <w:rPr>
          <w:lang w:val="it-IT"/>
        </w:rPr>
        <w:t>Ca</w:t>
      </w:r>
      <w:r w:rsidR="00740E9E" w:rsidRPr="002C4749">
        <w:rPr>
          <w:lang w:val="it-IT"/>
        </w:rPr>
        <w:t>lcolo della nota per le parti A, B e C = (5 * punti ottenuti / punti massimi) + 1 (arroton</w:t>
      </w:r>
      <w:r w:rsidRPr="002C4749">
        <w:rPr>
          <w:lang w:val="it-IT"/>
        </w:rPr>
        <w:t>damento</w:t>
      </w:r>
      <w:r w:rsidR="00740E9E" w:rsidRPr="002C4749">
        <w:rPr>
          <w:lang w:val="it-IT"/>
        </w:rPr>
        <w:t xml:space="preserve"> a </w:t>
      </w:r>
      <w:r w:rsidRPr="002C4749">
        <w:rPr>
          <w:lang w:val="it-IT"/>
        </w:rPr>
        <w:t>0.5</w:t>
      </w:r>
      <w:r w:rsidR="00740E9E" w:rsidRPr="002C4749">
        <w:rPr>
          <w:lang w:val="it-IT"/>
        </w:rPr>
        <w:t>)</w:t>
      </w:r>
      <w:r w:rsidR="00740E9E" w:rsidRPr="002C4749">
        <w:rPr>
          <w:lang w:val="it-IT"/>
        </w:rPr>
        <w:cr/>
        <w:t xml:space="preserve">Calcolo della nota finale = Nota A x 0.5 + Nota B x 0.25 + Nota C x 0.25 </w:t>
      </w:r>
      <w:r w:rsidRPr="002C4749">
        <w:rPr>
          <w:lang w:val="it-IT"/>
        </w:rPr>
        <w:t>(nota arrotondamento a 0.1</w:t>
      </w:r>
      <w:r w:rsidR="00740E9E" w:rsidRPr="002C4749">
        <w:rPr>
          <w:lang w:val="it-IT"/>
        </w:rPr>
        <w:t>)</w:t>
      </w:r>
    </w:p>
    <w:p w14:paraId="138C9B6B" w14:textId="77777777" w:rsidR="00740E9E" w:rsidRDefault="00740E9E"/>
    <w:tbl>
      <w:tblPr>
        <w:tblStyle w:val="Tabellagriglia2-colore3"/>
        <w:tblW w:w="5000" w:type="pct"/>
        <w:tblLook w:val="0420" w:firstRow="1" w:lastRow="0" w:firstColumn="0" w:lastColumn="0" w:noHBand="0" w:noVBand="1"/>
      </w:tblPr>
      <w:tblGrid>
        <w:gridCol w:w="1020"/>
        <w:gridCol w:w="1020"/>
        <w:gridCol w:w="1022"/>
        <w:gridCol w:w="1020"/>
        <w:gridCol w:w="1022"/>
        <w:gridCol w:w="1019"/>
        <w:gridCol w:w="1021"/>
        <w:gridCol w:w="1019"/>
        <w:gridCol w:w="1021"/>
      </w:tblGrid>
      <w:tr w:rsidR="00C26739" w14:paraId="27D86439" w14:textId="77777777" w:rsidTr="00C26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5" w:type="pct"/>
          </w:tcPr>
          <w:p w14:paraId="7CB3BFD4" w14:textId="4E3BBF86" w:rsidR="00C26739" w:rsidRDefault="00C26739" w:rsidP="00C26739">
            <w:bookmarkStart w:id="25" w:name="_Hlk505372481"/>
            <w:r>
              <w:t>Pt 60</w:t>
            </w:r>
          </w:p>
        </w:tc>
        <w:tc>
          <w:tcPr>
            <w:tcW w:w="555" w:type="pct"/>
          </w:tcPr>
          <w:p w14:paraId="16D31590" w14:textId="652F63CD" w:rsidR="00C26739" w:rsidRDefault="00C26739" w:rsidP="00C26739">
            <w:r>
              <w:t>Pt 30</w:t>
            </w:r>
          </w:p>
        </w:tc>
        <w:tc>
          <w:tcPr>
            <w:tcW w:w="556" w:type="pct"/>
          </w:tcPr>
          <w:p w14:paraId="3AEEFE5E" w14:textId="66148D6E" w:rsidR="00C26739" w:rsidRDefault="00C26739" w:rsidP="00C26739">
            <w:r>
              <w:t>Nota</w:t>
            </w:r>
          </w:p>
        </w:tc>
        <w:tc>
          <w:tcPr>
            <w:tcW w:w="555" w:type="pct"/>
          </w:tcPr>
          <w:p w14:paraId="7DA139CE" w14:textId="5193576A" w:rsidR="00C26739" w:rsidRDefault="00C26739" w:rsidP="00C26739">
            <w:r>
              <w:t>Pt 60</w:t>
            </w:r>
          </w:p>
        </w:tc>
        <w:tc>
          <w:tcPr>
            <w:tcW w:w="556" w:type="pct"/>
          </w:tcPr>
          <w:p w14:paraId="2D3395FD" w14:textId="1C8D58A0" w:rsidR="00C26739" w:rsidRDefault="00C26739" w:rsidP="00C26739">
            <w:r>
              <w:t>Pt 30</w:t>
            </w:r>
          </w:p>
        </w:tc>
        <w:tc>
          <w:tcPr>
            <w:tcW w:w="555" w:type="pct"/>
          </w:tcPr>
          <w:p w14:paraId="2F0DD205" w14:textId="758DA0CD" w:rsidR="00C26739" w:rsidRDefault="00C26739" w:rsidP="00C26739">
            <w:r>
              <w:t>Nota</w:t>
            </w:r>
          </w:p>
        </w:tc>
        <w:tc>
          <w:tcPr>
            <w:tcW w:w="556" w:type="pct"/>
          </w:tcPr>
          <w:p w14:paraId="403ECBC1" w14:textId="36951F03" w:rsidR="00C26739" w:rsidRDefault="00C26739" w:rsidP="00C26739">
            <w:r>
              <w:t>Pt 60</w:t>
            </w:r>
          </w:p>
        </w:tc>
        <w:tc>
          <w:tcPr>
            <w:tcW w:w="555" w:type="pct"/>
          </w:tcPr>
          <w:p w14:paraId="441B7EF5" w14:textId="11D37B8D" w:rsidR="00C26739" w:rsidRDefault="00C26739" w:rsidP="00C26739">
            <w:r>
              <w:t>Pt 30</w:t>
            </w:r>
          </w:p>
        </w:tc>
        <w:tc>
          <w:tcPr>
            <w:tcW w:w="556" w:type="pct"/>
          </w:tcPr>
          <w:p w14:paraId="6DE260A8" w14:textId="7937924E" w:rsidR="00C26739" w:rsidRDefault="00C26739" w:rsidP="00C26739">
            <w:r>
              <w:t>Nota</w:t>
            </w:r>
          </w:p>
        </w:tc>
      </w:tr>
      <w:bookmarkEnd w:id="25"/>
      <w:tr w:rsidR="00C26739" w14:paraId="2029F6DE" w14:textId="77777777" w:rsidTr="00C2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5" w:type="pct"/>
          </w:tcPr>
          <w:p w14:paraId="6E8B0E71" w14:textId="443DC6D3" w:rsidR="00C26739" w:rsidRPr="00C26739" w:rsidRDefault="00C26739" w:rsidP="00C26739">
            <w:pPr>
              <w:rPr>
                <w:b/>
              </w:rPr>
            </w:pPr>
            <w:r w:rsidRPr="00C26739">
              <w:rPr>
                <w:b/>
              </w:rPr>
              <w:t>0-2</w:t>
            </w:r>
          </w:p>
        </w:tc>
        <w:tc>
          <w:tcPr>
            <w:tcW w:w="555" w:type="pct"/>
          </w:tcPr>
          <w:p w14:paraId="67B5F8E3" w14:textId="11017841" w:rsidR="00C26739" w:rsidRPr="00C26739" w:rsidRDefault="00C26739" w:rsidP="00C26739">
            <w:pPr>
              <w:rPr>
                <w:b/>
              </w:rPr>
            </w:pPr>
            <w:r w:rsidRPr="00C26739">
              <w:rPr>
                <w:b/>
              </w:rPr>
              <w:t>0-1</w:t>
            </w:r>
          </w:p>
        </w:tc>
        <w:tc>
          <w:tcPr>
            <w:tcW w:w="556" w:type="pct"/>
          </w:tcPr>
          <w:p w14:paraId="4B1A15C6" w14:textId="006F02CD" w:rsidR="00C26739" w:rsidRDefault="00C26739" w:rsidP="00C26739">
            <w:r>
              <w:t>1.0</w:t>
            </w:r>
          </w:p>
        </w:tc>
        <w:tc>
          <w:tcPr>
            <w:tcW w:w="555" w:type="pct"/>
          </w:tcPr>
          <w:p w14:paraId="42C229B1" w14:textId="44627E92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21-26</w:t>
            </w:r>
          </w:p>
        </w:tc>
        <w:tc>
          <w:tcPr>
            <w:tcW w:w="556" w:type="pct"/>
          </w:tcPr>
          <w:p w14:paraId="2DC64032" w14:textId="1D989666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11-13</w:t>
            </w:r>
          </w:p>
        </w:tc>
        <w:tc>
          <w:tcPr>
            <w:tcW w:w="555" w:type="pct"/>
          </w:tcPr>
          <w:p w14:paraId="2999904A" w14:textId="6B334411" w:rsidR="00C26739" w:rsidRDefault="00C26739" w:rsidP="00C26739">
            <w:r>
              <w:t>3.0</w:t>
            </w:r>
          </w:p>
        </w:tc>
        <w:tc>
          <w:tcPr>
            <w:tcW w:w="556" w:type="pct"/>
          </w:tcPr>
          <w:p w14:paraId="03411D5C" w14:textId="707149AB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45-50</w:t>
            </w:r>
          </w:p>
        </w:tc>
        <w:tc>
          <w:tcPr>
            <w:tcW w:w="555" w:type="pct"/>
          </w:tcPr>
          <w:p w14:paraId="741007EB" w14:textId="629CE3DE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23-25</w:t>
            </w:r>
          </w:p>
        </w:tc>
        <w:tc>
          <w:tcPr>
            <w:tcW w:w="556" w:type="pct"/>
          </w:tcPr>
          <w:p w14:paraId="260CB6BD" w14:textId="20C0DFDC" w:rsidR="00C26739" w:rsidRDefault="00C26739" w:rsidP="00C26739">
            <w:r>
              <w:t>5.0</w:t>
            </w:r>
          </w:p>
        </w:tc>
      </w:tr>
      <w:tr w:rsidR="00C26739" w14:paraId="2C93FC2B" w14:textId="77777777" w:rsidTr="00C26739">
        <w:tc>
          <w:tcPr>
            <w:tcW w:w="555" w:type="pct"/>
          </w:tcPr>
          <w:p w14:paraId="04F05CDF" w14:textId="06D39D83" w:rsidR="00C26739" w:rsidRPr="00C26739" w:rsidRDefault="00C26739" w:rsidP="00C26739">
            <w:pPr>
              <w:rPr>
                <w:b/>
              </w:rPr>
            </w:pPr>
            <w:r w:rsidRPr="00C26739">
              <w:rPr>
                <w:b/>
              </w:rPr>
              <w:t>3-8</w:t>
            </w:r>
          </w:p>
        </w:tc>
        <w:tc>
          <w:tcPr>
            <w:tcW w:w="555" w:type="pct"/>
          </w:tcPr>
          <w:p w14:paraId="14278FA9" w14:textId="7F4E4FAD" w:rsidR="00C26739" w:rsidRPr="00C26739" w:rsidRDefault="00C26739" w:rsidP="00C26739">
            <w:pPr>
              <w:rPr>
                <w:b/>
              </w:rPr>
            </w:pPr>
            <w:r w:rsidRPr="00C26739">
              <w:rPr>
                <w:b/>
              </w:rPr>
              <w:t>2-4</w:t>
            </w:r>
          </w:p>
        </w:tc>
        <w:tc>
          <w:tcPr>
            <w:tcW w:w="556" w:type="pct"/>
          </w:tcPr>
          <w:p w14:paraId="4CBF0628" w14:textId="7A539CAD" w:rsidR="00C26739" w:rsidRDefault="00C26739" w:rsidP="00C26739">
            <w:r>
              <w:t>1.5</w:t>
            </w:r>
          </w:p>
        </w:tc>
        <w:tc>
          <w:tcPr>
            <w:tcW w:w="555" w:type="pct"/>
          </w:tcPr>
          <w:p w14:paraId="575C1C79" w14:textId="119E933D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27-32</w:t>
            </w:r>
          </w:p>
        </w:tc>
        <w:tc>
          <w:tcPr>
            <w:tcW w:w="556" w:type="pct"/>
          </w:tcPr>
          <w:p w14:paraId="03BD3609" w14:textId="01CE8B05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14-16</w:t>
            </w:r>
          </w:p>
        </w:tc>
        <w:tc>
          <w:tcPr>
            <w:tcW w:w="555" w:type="pct"/>
          </w:tcPr>
          <w:p w14:paraId="0CCEB636" w14:textId="28C73105" w:rsidR="00C26739" w:rsidRDefault="00C26739" w:rsidP="00C26739">
            <w:r>
              <w:t>3.5</w:t>
            </w:r>
          </w:p>
        </w:tc>
        <w:tc>
          <w:tcPr>
            <w:tcW w:w="556" w:type="pct"/>
          </w:tcPr>
          <w:p w14:paraId="7130FF45" w14:textId="45242ACB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51-56</w:t>
            </w:r>
          </w:p>
        </w:tc>
        <w:tc>
          <w:tcPr>
            <w:tcW w:w="555" w:type="pct"/>
          </w:tcPr>
          <w:p w14:paraId="7FBDE91B" w14:textId="37DE9D35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26-28</w:t>
            </w:r>
          </w:p>
        </w:tc>
        <w:tc>
          <w:tcPr>
            <w:tcW w:w="556" w:type="pct"/>
          </w:tcPr>
          <w:p w14:paraId="33A4B881" w14:textId="2258CE65" w:rsidR="00C26739" w:rsidRDefault="00C26739" w:rsidP="00C26739">
            <w:r>
              <w:t>5.5</w:t>
            </w:r>
          </w:p>
        </w:tc>
      </w:tr>
      <w:tr w:rsidR="00C26739" w14:paraId="66401E25" w14:textId="77777777" w:rsidTr="00C2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5" w:type="pct"/>
          </w:tcPr>
          <w:p w14:paraId="03B1CD91" w14:textId="21885DE1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9-14</w:t>
            </w:r>
          </w:p>
        </w:tc>
        <w:tc>
          <w:tcPr>
            <w:tcW w:w="555" w:type="pct"/>
          </w:tcPr>
          <w:p w14:paraId="5727F53D" w14:textId="38C55410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5-7</w:t>
            </w:r>
          </w:p>
        </w:tc>
        <w:tc>
          <w:tcPr>
            <w:tcW w:w="556" w:type="pct"/>
          </w:tcPr>
          <w:p w14:paraId="32F7FC87" w14:textId="44D15B77" w:rsidR="00C26739" w:rsidRDefault="00C26739" w:rsidP="00C26739">
            <w:r>
              <w:t>2.0</w:t>
            </w:r>
          </w:p>
        </w:tc>
        <w:tc>
          <w:tcPr>
            <w:tcW w:w="555" w:type="pct"/>
          </w:tcPr>
          <w:p w14:paraId="6E9F98F0" w14:textId="0B8349BB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33-38</w:t>
            </w:r>
          </w:p>
        </w:tc>
        <w:tc>
          <w:tcPr>
            <w:tcW w:w="556" w:type="pct"/>
          </w:tcPr>
          <w:p w14:paraId="7BBB1D7B" w14:textId="6BB7E8A0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17-19</w:t>
            </w:r>
          </w:p>
        </w:tc>
        <w:tc>
          <w:tcPr>
            <w:tcW w:w="555" w:type="pct"/>
          </w:tcPr>
          <w:p w14:paraId="5466DFE8" w14:textId="7CB05592" w:rsidR="00C26739" w:rsidRDefault="00C26739" w:rsidP="00C26739">
            <w:r>
              <w:t>4.0</w:t>
            </w:r>
          </w:p>
        </w:tc>
        <w:tc>
          <w:tcPr>
            <w:tcW w:w="556" w:type="pct"/>
          </w:tcPr>
          <w:p w14:paraId="09A8BA99" w14:textId="178A8963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57-60</w:t>
            </w:r>
          </w:p>
        </w:tc>
        <w:tc>
          <w:tcPr>
            <w:tcW w:w="555" w:type="pct"/>
          </w:tcPr>
          <w:p w14:paraId="290B47F7" w14:textId="7241C0C2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29-30</w:t>
            </w:r>
          </w:p>
        </w:tc>
        <w:tc>
          <w:tcPr>
            <w:tcW w:w="556" w:type="pct"/>
          </w:tcPr>
          <w:p w14:paraId="30D4940A" w14:textId="43F2B981" w:rsidR="00C26739" w:rsidRDefault="00C26739" w:rsidP="00C26739">
            <w:r>
              <w:t>6</w:t>
            </w:r>
          </w:p>
        </w:tc>
      </w:tr>
      <w:tr w:rsidR="00C26739" w14:paraId="20490D8B" w14:textId="77777777" w:rsidTr="00C26739">
        <w:tc>
          <w:tcPr>
            <w:tcW w:w="555" w:type="pct"/>
          </w:tcPr>
          <w:p w14:paraId="44219961" w14:textId="0786406E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15-20</w:t>
            </w:r>
          </w:p>
        </w:tc>
        <w:tc>
          <w:tcPr>
            <w:tcW w:w="555" w:type="pct"/>
          </w:tcPr>
          <w:p w14:paraId="58060111" w14:textId="0536AD07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8-10</w:t>
            </w:r>
          </w:p>
        </w:tc>
        <w:tc>
          <w:tcPr>
            <w:tcW w:w="556" w:type="pct"/>
          </w:tcPr>
          <w:p w14:paraId="7963D96A" w14:textId="2D993FD9" w:rsidR="00C26739" w:rsidRDefault="00C26739" w:rsidP="00C26739">
            <w:r>
              <w:t>2.5</w:t>
            </w:r>
          </w:p>
        </w:tc>
        <w:tc>
          <w:tcPr>
            <w:tcW w:w="555" w:type="pct"/>
          </w:tcPr>
          <w:p w14:paraId="0698BB76" w14:textId="46B031BF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39-44</w:t>
            </w:r>
          </w:p>
        </w:tc>
        <w:tc>
          <w:tcPr>
            <w:tcW w:w="556" w:type="pct"/>
          </w:tcPr>
          <w:p w14:paraId="2C5C4C66" w14:textId="0964299B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20-22</w:t>
            </w:r>
          </w:p>
        </w:tc>
        <w:tc>
          <w:tcPr>
            <w:tcW w:w="555" w:type="pct"/>
          </w:tcPr>
          <w:p w14:paraId="6BEBB72C" w14:textId="13CFAA31" w:rsidR="00C26739" w:rsidRDefault="00C26739" w:rsidP="00C26739">
            <w:r>
              <w:t>4.5</w:t>
            </w:r>
          </w:p>
        </w:tc>
        <w:tc>
          <w:tcPr>
            <w:tcW w:w="556" w:type="pct"/>
          </w:tcPr>
          <w:p w14:paraId="4CDF162F" w14:textId="77777777" w:rsidR="00C26739" w:rsidRPr="00C26739" w:rsidRDefault="00C26739" w:rsidP="00C26739">
            <w:pPr>
              <w:rPr>
                <w:b/>
              </w:rPr>
            </w:pPr>
          </w:p>
        </w:tc>
        <w:tc>
          <w:tcPr>
            <w:tcW w:w="555" w:type="pct"/>
          </w:tcPr>
          <w:p w14:paraId="2562E503" w14:textId="77777777" w:rsidR="00C26739" w:rsidRPr="00C26739" w:rsidRDefault="00C26739" w:rsidP="00C26739">
            <w:pPr>
              <w:rPr>
                <w:b/>
              </w:rPr>
            </w:pPr>
          </w:p>
        </w:tc>
        <w:tc>
          <w:tcPr>
            <w:tcW w:w="556" w:type="pct"/>
          </w:tcPr>
          <w:p w14:paraId="5DF8790F" w14:textId="77777777" w:rsidR="00C26739" w:rsidRDefault="00C26739" w:rsidP="00C26739"/>
        </w:tc>
      </w:tr>
    </w:tbl>
    <w:p w14:paraId="45A7C8D9" w14:textId="77777777" w:rsidR="00C26739" w:rsidRDefault="00C26739"/>
    <w:p w14:paraId="405C9B4C" w14:textId="77777777" w:rsidR="002803BE" w:rsidRPr="000F5290" w:rsidRDefault="00C5642F" w:rsidP="00EF20A6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NOTE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DD03C3" w:rsidRPr="00DD03C3" w14:paraId="15394AD1" w14:textId="77777777" w:rsidTr="00DD03C3">
        <w:tc>
          <w:tcPr>
            <w:tcW w:w="9060" w:type="dxa"/>
          </w:tcPr>
          <w:p w14:paraId="3BBE791E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DD03C3" w:rsidRPr="00DD03C3" w14:paraId="327FFD89" w14:textId="77777777" w:rsidTr="00DD03C3">
        <w:tc>
          <w:tcPr>
            <w:tcW w:w="9060" w:type="dxa"/>
          </w:tcPr>
          <w:p w14:paraId="51F80260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DD03C3" w:rsidRPr="00DD03C3" w14:paraId="4E03019B" w14:textId="77777777" w:rsidTr="00DD03C3">
        <w:tc>
          <w:tcPr>
            <w:tcW w:w="9060" w:type="dxa"/>
          </w:tcPr>
          <w:p w14:paraId="732E3061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DD03C3" w:rsidRPr="00DD03C3" w14:paraId="0C9CE9AF" w14:textId="77777777" w:rsidTr="00DD03C3">
        <w:tc>
          <w:tcPr>
            <w:tcW w:w="9060" w:type="dxa"/>
          </w:tcPr>
          <w:p w14:paraId="646187A0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DD03C3" w:rsidRPr="00DD03C3" w14:paraId="543A1E2C" w14:textId="77777777" w:rsidTr="00DD03C3">
        <w:tc>
          <w:tcPr>
            <w:tcW w:w="9060" w:type="dxa"/>
          </w:tcPr>
          <w:p w14:paraId="7ABD88E8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54A45B6B" w14:textId="77777777" w:rsidR="002803BE" w:rsidRPr="000F5290" w:rsidRDefault="009C45B3" w:rsidP="00EF20A6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FIRME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6936F3" w:rsidRPr="006936F3" w14:paraId="4FBE1344" w14:textId="77777777" w:rsidTr="00F43C08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054051E" w14:textId="77777777" w:rsidR="002A3760" w:rsidRPr="006936F3" w:rsidRDefault="002A3760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26" w:name="OLE_LINK41"/>
            <w:bookmarkStart w:id="27" w:name="OLE_LINK42"/>
            <w:r w:rsidRPr="006936F3"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255234A" w14:textId="77777777" w:rsidR="002A3760" w:rsidRPr="006936F3" w:rsidRDefault="002A3760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37D474" w14:textId="73873A86" w:rsidR="002A3760" w:rsidRPr="006936F3" w:rsidRDefault="00D433E1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</w:t>
            </w:r>
            <w:r w:rsidR="002A3760" w:rsidRPr="006936F3">
              <w:rPr>
                <w:rFonts w:asciiTheme="minorHAnsi" w:hAnsiTheme="minorHAnsi" w:cstheme="minorHAnsi"/>
                <w:b/>
                <w:lang w:val="it-IT"/>
              </w:rPr>
              <w:t xml:space="preserve">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3DE48AC" w14:textId="77777777" w:rsidR="002A3760" w:rsidRPr="006936F3" w:rsidRDefault="002A3760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196C2DB" w14:textId="2DAB5A8F" w:rsidR="002A3760" w:rsidRPr="006936F3" w:rsidRDefault="00D433E1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</w:t>
            </w:r>
            <w:r w:rsidR="002A3760" w:rsidRPr="006936F3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</w:p>
        </w:tc>
      </w:tr>
      <w:tr w:rsidR="006936F3" w:rsidRPr="006936F3" w14:paraId="2CB79D7B" w14:textId="77777777" w:rsidTr="00F43C08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9F5EB06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  <w:bookmarkStart w:id="28" w:name="OLE_LINK32"/>
            <w:bookmarkStart w:id="29" w:name="OLE_LINK33"/>
            <w:r w:rsidRPr="006936F3">
              <w:rPr>
                <w:sz w:val="16"/>
                <w:lang w:val="it-IT"/>
              </w:rPr>
              <w:t>(luogo e data)</w:t>
            </w:r>
            <w:bookmarkEnd w:id="28"/>
            <w:bookmarkEnd w:id="29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A461E6B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F09D585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75149D2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3489FCE5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6936F3" w:rsidRPr="006936F3" w14:paraId="48F55282" w14:textId="77777777" w:rsidTr="00F43C08"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1B214BAE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67611D70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13B3399E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5DB61366" w14:textId="77777777" w:rsidR="006936F3" w:rsidRDefault="006936F3" w:rsidP="006936F3">
            <w:pPr>
              <w:jc w:val="both"/>
              <w:rPr>
                <w:sz w:val="16"/>
                <w:lang w:val="it-IT"/>
              </w:rPr>
            </w:pPr>
          </w:p>
          <w:p w14:paraId="2D132851" w14:textId="77777777" w:rsidR="00F43C08" w:rsidRPr="006936F3" w:rsidRDefault="00F43C08" w:rsidP="006936F3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2FE735B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69C524A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360D8766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40101578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44146606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5D9ACE51" w14:textId="77777777" w:rsidR="00F43C08" w:rsidRPr="006936F3" w:rsidRDefault="00F43C08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6E9E6F9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64EA75D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32776A83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2A3DE142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22F76743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0841375B" w14:textId="77777777" w:rsidR="00F43C08" w:rsidRPr="006936F3" w:rsidRDefault="00F43C08" w:rsidP="002803BE">
            <w:pPr>
              <w:jc w:val="both"/>
              <w:rPr>
                <w:sz w:val="16"/>
                <w:lang w:val="it-IT"/>
              </w:rPr>
            </w:pPr>
          </w:p>
        </w:tc>
      </w:tr>
      <w:bookmarkEnd w:id="26"/>
      <w:bookmarkEnd w:id="27"/>
    </w:tbl>
    <w:p w14:paraId="066B24C4" w14:textId="77777777" w:rsidR="008D4480" w:rsidRPr="000F5290" w:rsidRDefault="008D4480" w:rsidP="002803BE">
      <w:pPr>
        <w:jc w:val="both"/>
        <w:rPr>
          <w:lang w:val="it-IT"/>
        </w:rPr>
      </w:pPr>
    </w:p>
    <w:sectPr w:rsidR="008D4480" w:rsidRPr="000F5290" w:rsidSect="00966F55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EDFC2" w14:textId="77777777" w:rsidR="00AB5C8A" w:rsidRDefault="00AB5C8A" w:rsidP="004B5859">
      <w:pPr>
        <w:spacing w:after="0" w:line="240" w:lineRule="auto"/>
      </w:pPr>
      <w:r>
        <w:separator/>
      </w:r>
    </w:p>
  </w:endnote>
  <w:endnote w:type="continuationSeparator" w:id="0">
    <w:p w14:paraId="18EA4890" w14:textId="77777777" w:rsidR="00AB5C8A" w:rsidRDefault="00AB5C8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FF97A1" w14:textId="37730D11" w:rsidR="00405BB2" w:rsidRPr="005E3264" w:rsidRDefault="00405BB2">
            <w:pPr>
              <w:pStyle w:val="Pidipagina"/>
              <w:rPr>
                <w:bCs/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D7671">
              <w:rPr>
                <w:bCs/>
                <w:noProof/>
                <w:sz w:val="20"/>
              </w:rPr>
              <w:t>6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D7671">
              <w:rPr>
                <w:bCs/>
                <w:noProof/>
                <w:sz w:val="20"/>
              </w:rPr>
              <w:t>6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</w:r>
            <w:proofErr w:type="spellStart"/>
            <w:r>
              <w:rPr>
                <w:bCs/>
                <w:sz w:val="20"/>
              </w:rPr>
              <w:t>Versione</w:t>
            </w:r>
            <w:proofErr w:type="spellEnd"/>
            <w:r>
              <w:rPr>
                <w:bCs/>
                <w:sz w:val="20"/>
              </w:rPr>
              <w:t xml:space="preserve"> </w:t>
            </w:r>
            <w:r w:rsidRPr="005E3264">
              <w:rPr>
                <w:bCs/>
                <w:sz w:val="20"/>
              </w:rPr>
              <w:t>1.0</w:t>
            </w:r>
            <w:r>
              <w:rPr>
                <w:bCs/>
                <w:sz w:val="20"/>
              </w:rPr>
              <w:t xml:space="preserve"> (210118</w:t>
            </w:r>
            <w:r w:rsidRPr="005E3264">
              <w:rPr>
                <w:bCs/>
                <w:sz w:val="20"/>
              </w:rPr>
              <w:t>)</w:t>
            </w:r>
          </w:p>
          <w:p w14:paraId="4E68B8B4" w14:textId="77777777" w:rsidR="00405BB2" w:rsidRDefault="00405BB2" w:rsidP="00EB0251">
            <w:pPr>
              <w:pStyle w:val="Pidipagina"/>
            </w:pPr>
            <w:r>
              <w:tab/>
            </w:r>
            <w:r>
              <w:tab/>
            </w:r>
            <w:proofErr w:type="spellStart"/>
            <w:r>
              <w:rPr>
                <w:bCs/>
                <w:sz w:val="20"/>
              </w:rPr>
              <w:t>Ordinanza</w:t>
            </w:r>
            <w:proofErr w:type="spellEnd"/>
            <w:r>
              <w:rPr>
                <w:bCs/>
                <w:sz w:val="20"/>
              </w:rPr>
              <w:t xml:space="preserve">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33389" w14:textId="77777777" w:rsidR="00AB5C8A" w:rsidRDefault="00AB5C8A" w:rsidP="004B5859">
      <w:pPr>
        <w:spacing w:after="0" w:line="240" w:lineRule="auto"/>
      </w:pPr>
      <w:r>
        <w:separator/>
      </w:r>
    </w:p>
  </w:footnote>
  <w:footnote w:type="continuationSeparator" w:id="0">
    <w:p w14:paraId="22A8787C" w14:textId="77777777" w:rsidR="00AB5C8A" w:rsidRDefault="00AB5C8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2EC98" w14:textId="77777777" w:rsidR="00405BB2" w:rsidRDefault="00405BB2" w:rsidP="005E3264">
    <w:pPr>
      <w:pStyle w:val="Intestazione"/>
      <w:tabs>
        <w:tab w:val="clear" w:pos="9072"/>
        <w:tab w:val="right" w:pos="9070"/>
      </w:tabs>
    </w:pPr>
    <w:proofErr w:type="spellStart"/>
    <w:r>
      <w:rPr>
        <w:sz w:val="20"/>
      </w:rPr>
      <w:t>Procedura</w:t>
    </w:r>
    <w:proofErr w:type="spellEnd"/>
    <w:r>
      <w:rPr>
        <w:sz w:val="20"/>
      </w:rPr>
      <w:t xml:space="preserve"> di </w:t>
    </w:r>
    <w:proofErr w:type="spellStart"/>
    <w:proofErr w:type="gramStart"/>
    <w:r>
      <w:rPr>
        <w:sz w:val="20"/>
      </w:rPr>
      <w:t>qualificazione</w:t>
    </w:r>
    <w:proofErr w:type="spellEnd"/>
    <w:r w:rsidRPr="005E3264">
      <w:rPr>
        <w:sz w:val="20"/>
      </w:rPr>
      <w:t>:</w:t>
    </w:r>
    <w:proofErr w:type="gramEnd"/>
    <w:r w:rsidRPr="005E3264">
      <w:rPr>
        <w:sz w:val="20"/>
      </w:rPr>
      <w:t xml:space="preserve"> 8860</w:t>
    </w:r>
    <w:r>
      <w:rPr>
        <w:sz w:val="20"/>
      </w:rPr>
      <w:t>0</w:t>
    </w:r>
    <w:r w:rsidRPr="005E3264">
      <w:rPr>
        <w:sz w:val="20"/>
      </w:rPr>
      <w:t xml:space="preserve">/1/2/3 </w:t>
    </w:r>
    <w:proofErr w:type="spellStart"/>
    <w:r>
      <w:rPr>
        <w:sz w:val="20"/>
      </w:rPr>
      <w:t>Informatica</w:t>
    </w:r>
    <w:proofErr w:type="spellEnd"/>
    <w:r>
      <w:rPr>
        <w:sz w:val="20"/>
      </w:rPr>
      <w:t>/o</w:t>
    </w:r>
    <w:r w:rsidRPr="005E3264">
      <w:rPr>
        <w:sz w:val="20"/>
      </w:rPr>
      <w:t xml:space="preserve"> </w:t>
    </w:r>
    <w:r>
      <w:rPr>
        <w:sz w:val="20"/>
      </w:rPr>
      <w:t>AFC</w:t>
    </w:r>
    <w:r w:rsidRPr="005E3264">
      <w:rPr>
        <w:sz w:val="20"/>
      </w:rPr>
      <w:t xml:space="preserve"> (</w:t>
    </w:r>
    <w:proofErr w:type="spellStart"/>
    <w:r>
      <w:rPr>
        <w:sz w:val="20"/>
      </w:rPr>
      <w:t>Ordinanza</w:t>
    </w:r>
    <w:proofErr w:type="spellEnd"/>
    <w:r w:rsidRPr="005E3264">
      <w:rPr>
        <w:sz w:val="20"/>
      </w:rPr>
      <w:t xml:space="preserve"> 2014)</w:t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Griglia</w:t>
    </w:r>
    <w:proofErr w:type="spellEnd"/>
    <w:r>
      <w:rPr>
        <w:sz w:val="20"/>
      </w:rPr>
      <w:t xml:space="preserve"> di </w:t>
    </w:r>
    <w:proofErr w:type="spellStart"/>
    <w:r>
      <w:rPr>
        <w:sz w:val="20"/>
      </w:rPr>
      <w:t>valutazione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2381"/>
    <w:multiLevelType w:val="hybridMultilevel"/>
    <w:tmpl w:val="875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D327FA5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7" w15:restartNumberingAfterBreak="0">
    <w:nsid w:val="702167ED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302C8"/>
    <w:rsid w:val="0003279A"/>
    <w:rsid w:val="00077564"/>
    <w:rsid w:val="000D5FD3"/>
    <w:rsid w:val="000E200C"/>
    <w:rsid w:val="000F5290"/>
    <w:rsid w:val="0010673B"/>
    <w:rsid w:val="001077A9"/>
    <w:rsid w:val="00123706"/>
    <w:rsid w:val="001428BB"/>
    <w:rsid w:val="00176869"/>
    <w:rsid w:val="001A2DDF"/>
    <w:rsid w:val="001C2B5D"/>
    <w:rsid w:val="001D0685"/>
    <w:rsid w:val="001E1B95"/>
    <w:rsid w:val="001F4F5A"/>
    <w:rsid w:val="00216BCA"/>
    <w:rsid w:val="00242C09"/>
    <w:rsid w:val="0025151E"/>
    <w:rsid w:val="00274C93"/>
    <w:rsid w:val="002803BE"/>
    <w:rsid w:val="0028386A"/>
    <w:rsid w:val="002A3760"/>
    <w:rsid w:val="002B12F8"/>
    <w:rsid w:val="002C4749"/>
    <w:rsid w:val="002C4999"/>
    <w:rsid w:val="002C5C08"/>
    <w:rsid w:val="00301C25"/>
    <w:rsid w:val="00320AE8"/>
    <w:rsid w:val="00336379"/>
    <w:rsid w:val="003D62CD"/>
    <w:rsid w:val="003E431F"/>
    <w:rsid w:val="00400DB0"/>
    <w:rsid w:val="00405BB2"/>
    <w:rsid w:val="0041585E"/>
    <w:rsid w:val="0042562E"/>
    <w:rsid w:val="00440FF1"/>
    <w:rsid w:val="00475F70"/>
    <w:rsid w:val="004B5859"/>
    <w:rsid w:val="004D6FE1"/>
    <w:rsid w:val="004D7671"/>
    <w:rsid w:val="004E11AE"/>
    <w:rsid w:val="004F34E4"/>
    <w:rsid w:val="00500DF0"/>
    <w:rsid w:val="00512570"/>
    <w:rsid w:val="0051263A"/>
    <w:rsid w:val="00513E0A"/>
    <w:rsid w:val="005328A9"/>
    <w:rsid w:val="00537EAD"/>
    <w:rsid w:val="00566389"/>
    <w:rsid w:val="005731F1"/>
    <w:rsid w:val="005878B6"/>
    <w:rsid w:val="005A65F2"/>
    <w:rsid w:val="005D072F"/>
    <w:rsid w:val="005D1D9B"/>
    <w:rsid w:val="005E3264"/>
    <w:rsid w:val="00616886"/>
    <w:rsid w:val="0062089D"/>
    <w:rsid w:val="00636C34"/>
    <w:rsid w:val="00666BEC"/>
    <w:rsid w:val="00681DDA"/>
    <w:rsid w:val="00687697"/>
    <w:rsid w:val="006936F3"/>
    <w:rsid w:val="00696CCC"/>
    <w:rsid w:val="006A2573"/>
    <w:rsid w:val="006C1812"/>
    <w:rsid w:val="006C1D63"/>
    <w:rsid w:val="006D2FF1"/>
    <w:rsid w:val="006E1D7F"/>
    <w:rsid w:val="006F2D4D"/>
    <w:rsid w:val="006F6EF4"/>
    <w:rsid w:val="007116A3"/>
    <w:rsid w:val="00727007"/>
    <w:rsid w:val="00740E9E"/>
    <w:rsid w:val="007442D0"/>
    <w:rsid w:val="007550E3"/>
    <w:rsid w:val="00766C8F"/>
    <w:rsid w:val="00774422"/>
    <w:rsid w:val="00777D7C"/>
    <w:rsid w:val="007E5304"/>
    <w:rsid w:val="0081077B"/>
    <w:rsid w:val="00825820"/>
    <w:rsid w:val="00840D0E"/>
    <w:rsid w:val="008460A8"/>
    <w:rsid w:val="00865F61"/>
    <w:rsid w:val="00895E80"/>
    <w:rsid w:val="008D4480"/>
    <w:rsid w:val="008D5539"/>
    <w:rsid w:val="008F5FB1"/>
    <w:rsid w:val="00927EF1"/>
    <w:rsid w:val="00936B1B"/>
    <w:rsid w:val="00941A99"/>
    <w:rsid w:val="0095430C"/>
    <w:rsid w:val="00966F55"/>
    <w:rsid w:val="009718A7"/>
    <w:rsid w:val="00972003"/>
    <w:rsid w:val="00997748"/>
    <w:rsid w:val="009A3B58"/>
    <w:rsid w:val="009B71C3"/>
    <w:rsid w:val="009C27A0"/>
    <w:rsid w:val="009C45B3"/>
    <w:rsid w:val="009F03D6"/>
    <w:rsid w:val="00A132B0"/>
    <w:rsid w:val="00A351F7"/>
    <w:rsid w:val="00A43BF0"/>
    <w:rsid w:val="00A57DFC"/>
    <w:rsid w:val="00A96B02"/>
    <w:rsid w:val="00A973B1"/>
    <w:rsid w:val="00AA40EF"/>
    <w:rsid w:val="00AB5C8A"/>
    <w:rsid w:val="00AC2B47"/>
    <w:rsid w:val="00AE69B5"/>
    <w:rsid w:val="00B3769A"/>
    <w:rsid w:val="00B73060"/>
    <w:rsid w:val="00B804CA"/>
    <w:rsid w:val="00BF7B98"/>
    <w:rsid w:val="00C007A2"/>
    <w:rsid w:val="00C17C91"/>
    <w:rsid w:val="00C227D3"/>
    <w:rsid w:val="00C26739"/>
    <w:rsid w:val="00C335D4"/>
    <w:rsid w:val="00C5642F"/>
    <w:rsid w:val="00C71F83"/>
    <w:rsid w:val="00C762BE"/>
    <w:rsid w:val="00C827D6"/>
    <w:rsid w:val="00CE3AD0"/>
    <w:rsid w:val="00CE45A1"/>
    <w:rsid w:val="00D433E1"/>
    <w:rsid w:val="00D43A90"/>
    <w:rsid w:val="00D46CF4"/>
    <w:rsid w:val="00D53D03"/>
    <w:rsid w:val="00DA0A0D"/>
    <w:rsid w:val="00DA4526"/>
    <w:rsid w:val="00DC61FE"/>
    <w:rsid w:val="00DD03C3"/>
    <w:rsid w:val="00DD1AEE"/>
    <w:rsid w:val="00DD2100"/>
    <w:rsid w:val="00E02208"/>
    <w:rsid w:val="00E20C17"/>
    <w:rsid w:val="00E2735D"/>
    <w:rsid w:val="00E75D2D"/>
    <w:rsid w:val="00E95F15"/>
    <w:rsid w:val="00EA1612"/>
    <w:rsid w:val="00EA4487"/>
    <w:rsid w:val="00EB0251"/>
    <w:rsid w:val="00EB5134"/>
    <w:rsid w:val="00EE4AC8"/>
    <w:rsid w:val="00EF20A6"/>
    <w:rsid w:val="00F22093"/>
    <w:rsid w:val="00F30B42"/>
    <w:rsid w:val="00F33A55"/>
    <w:rsid w:val="00F42A0D"/>
    <w:rsid w:val="00F43C08"/>
    <w:rsid w:val="00F73F2B"/>
    <w:rsid w:val="00F75F17"/>
    <w:rsid w:val="00F838DC"/>
    <w:rsid w:val="00F85403"/>
    <w:rsid w:val="00FD0D08"/>
    <w:rsid w:val="00FE2602"/>
    <w:rsid w:val="00F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223DE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77564"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table" w:customStyle="1" w:styleId="GridTable2-Accent31">
    <w:name w:val="Grid Table 2 - Accent 31"/>
    <w:basedOn w:val="Tabellanormale"/>
    <w:uiPriority w:val="47"/>
    <w:rsid w:val="008F5FB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3-colore3">
    <w:name w:val="Grid Table 3 Accent 3"/>
    <w:basedOn w:val="Tabellanormale"/>
    <w:uiPriority w:val="48"/>
    <w:rsid w:val="00C2673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2-colore3">
    <w:name w:val="Grid Table 2 Accent 3"/>
    <w:basedOn w:val="Tabellanormale"/>
    <w:uiPriority w:val="47"/>
    <w:rsid w:val="00C2673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7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7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A46F7-1ED4-4DF6-A526-66FC5DE16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63056888.dotm</Template>
  <TotalTime>0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2019-01-15T08:37:00Z</dcterms:created>
  <dcterms:modified xsi:type="dcterms:W3CDTF">2019-01-15T08:37:00Z</dcterms:modified>
</cp:coreProperties>
</file>